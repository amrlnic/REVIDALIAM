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37D8" w14:textId="77777777" w:rsidR="00112649" w:rsidRDefault="00D8203F">
      <w:pPr>
        <w:pStyle w:val="Nomesociet"/>
        <w:framePr w:h="1920" w:wrap="notBeside" w:anchorLock="1"/>
      </w:pPr>
      <w:r>
        <w:t>UNiversità degli studi di salerno</w:t>
      </w:r>
    </w:p>
    <w:p w14:paraId="1C4543DF" w14:textId="77777777" w:rsidR="00D8203F" w:rsidRDefault="00D8203F">
      <w:pPr>
        <w:pStyle w:val="Nomesociet"/>
        <w:framePr w:h="1920" w:wrap="notBeside" w:anchorLock="1"/>
      </w:pPr>
      <w:r>
        <w:t>progetto interazione uomo macchina 2018/2019</w:t>
      </w:r>
    </w:p>
    <w:p w14:paraId="284972CB" w14:textId="77777777" w:rsidR="00112649" w:rsidRDefault="00D8203F">
      <w:pPr>
        <w:pStyle w:val="Titolofrontespizio"/>
      </w:pPr>
      <w:r>
        <w:t>revidaliam</w:t>
      </w:r>
    </w:p>
    <w:p w14:paraId="50000647" w14:textId="77777777" w:rsidR="00112649" w:rsidRDefault="00D8203F" w:rsidP="00D8203F">
      <w:pPr>
        <w:pStyle w:val="Sottotitolofrontespizio"/>
      </w:pPr>
      <w:r>
        <w:t>la comodità con un clic</w:t>
      </w:r>
    </w:p>
    <w:p w14:paraId="2BFDAE8E" w14:textId="77777777" w:rsidR="008C020E" w:rsidRDefault="008C020E" w:rsidP="008C020E">
      <w:pPr>
        <w:pStyle w:val="Corpotesto"/>
        <w:rPr>
          <w:lang w:bidi="it-IT"/>
        </w:rPr>
      </w:pPr>
    </w:p>
    <w:p w14:paraId="3E1E527B" w14:textId="77777777" w:rsidR="008C020E" w:rsidRDefault="008C020E" w:rsidP="008C020E">
      <w:pPr>
        <w:pStyle w:val="Corpotesto"/>
        <w:rPr>
          <w:lang w:bidi="it-IT"/>
        </w:rPr>
      </w:pPr>
    </w:p>
    <w:p w14:paraId="2C4F0ACE" w14:textId="77777777" w:rsidR="008C020E" w:rsidRDefault="008C020E" w:rsidP="008C020E">
      <w:pPr>
        <w:pStyle w:val="Corpotesto"/>
        <w:rPr>
          <w:lang w:bidi="it-IT"/>
        </w:rPr>
      </w:pPr>
    </w:p>
    <w:p w14:paraId="6F5E5DAB" w14:textId="77777777" w:rsidR="008C020E" w:rsidRDefault="008C020E" w:rsidP="008C020E">
      <w:pPr>
        <w:pStyle w:val="Corpotesto"/>
        <w:rPr>
          <w:lang w:bidi="it-IT"/>
        </w:rPr>
      </w:pPr>
    </w:p>
    <w:p w14:paraId="123C6B59" w14:textId="77777777" w:rsidR="008C020E" w:rsidRDefault="008C020E" w:rsidP="008C020E">
      <w:pPr>
        <w:pStyle w:val="Corpotesto"/>
        <w:rPr>
          <w:lang w:bidi="it-IT"/>
        </w:rPr>
      </w:pPr>
    </w:p>
    <w:p w14:paraId="24C592BD" w14:textId="77777777" w:rsidR="008C020E" w:rsidRPr="008C020E" w:rsidRDefault="008C020E" w:rsidP="008C020E">
      <w:pPr>
        <w:pStyle w:val="Corpotesto"/>
        <w:ind w:firstLine="0"/>
        <w:rPr>
          <w:lang w:bidi="it-IT"/>
        </w:rPr>
        <w:sectPr w:rsidR="008C020E" w:rsidRPr="008C020E" w:rsidSect="0011264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14:paraId="4A9B30F4" w14:textId="55482B50" w:rsidR="00112649" w:rsidRDefault="008C020E">
      <w:pPr>
        <w:pStyle w:val="Titolo"/>
      </w:pPr>
      <w:r>
        <w:rPr>
          <w:noProof/>
          <w:sz w:val="22"/>
          <w:szCs w:val="22"/>
        </w:rPr>
        <w:drawing>
          <wp:inline distT="0" distB="0" distL="0" distR="0" wp14:anchorId="4CB27E11" wp14:editId="769B427E">
            <wp:extent cx="2476500" cy="1930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dali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5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1EA83E" wp14:editId="2A2948FD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359150" cy="12877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9824B" w14:textId="77777777" w:rsidR="00EF571D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  <w:r w:rsidRPr="00D8203F">
                              <w:rPr>
                                <w:b/>
                              </w:rPr>
                              <w:t>assignment 1 versione 1</w:t>
                            </w:r>
                          </w:p>
                          <w:p w14:paraId="1AB85E6D" w14:textId="77777777" w:rsidR="00EF571D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</w:p>
                          <w:p w14:paraId="2E0B33B8" w14:textId="77777777" w:rsidR="00EF571D" w:rsidRPr="00D8203F" w:rsidRDefault="00EF571D">
                            <w:pPr>
                              <w:pStyle w:val="Nomesociet"/>
                              <w:rPr>
                                <w:b/>
                              </w:rPr>
                            </w:pPr>
                          </w:p>
                          <w:p w14:paraId="7ECBF58D" w14:textId="77777777" w:rsidR="00EF571D" w:rsidRDefault="00EF571D">
                            <w:pPr>
                              <w:pStyle w:val="Nomesociet"/>
                            </w:pPr>
                            <w:r>
                              <w:t>Struttura di gestione del gruppodel progetto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EA8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64.5pt;height:101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" stroked="f">
                <v:textbox>
                  <w:txbxContent>
                    <w:p w14:paraId="7069824B" w14:textId="77777777" w:rsidR="00EF571D" w:rsidRDefault="00EF571D">
                      <w:pPr>
                        <w:pStyle w:val="Nomesociet"/>
                        <w:rPr>
                          <w:b/>
                        </w:rPr>
                      </w:pPr>
                      <w:r w:rsidRPr="00D8203F">
                        <w:rPr>
                          <w:b/>
                        </w:rPr>
                        <w:t>assignment 1 versione 1</w:t>
                      </w:r>
                    </w:p>
                    <w:p w14:paraId="1AB85E6D" w14:textId="77777777" w:rsidR="00EF571D" w:rsidRDefault="00EF571D">
                      <w:pPr>
                        <w:pStyle w:val="Nomesociet"/>
                        <w:rPr>
                          <w:b/>
                        </w:rPr>
                      </w:pPr>
                    </w:p>
                    <w:p w14:paraId="2E0B33B8" w14:textId="77777777" w:rsidR="00EF571D" w:rsidRPr="00D8203F" w:rsidRDefault="00EF571D">
                      <w:pPr>
                        <w:pStyle w:val="Nomesociet"/>
                        <w:rPr>
                          <w:b/>
                        </w:rPr>
                      </w:pPr>
                    </w:p>
                    <w:p w14:paraId="7ECBF58D" w14:textId="77777777" w:rsidR="00EF571D" w:rsidRDefault="00EF571D">
                      <w:pPr>
                        <w:pStyle w:val="Nomesociet"/>
                      </w:pPr>
                      <w:r>
                        <w:t>Struttura di gestione del gruppodel progetto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2649">
        <w:br w:type="page"/>
      </w:r>
      <w:r w:rsidR="00D8203F">
        <w:lastRenderedPageBreak/>
        <w:t>Componenti</w:t>
      </w:r>
    </w:p>
    <w:p w14:paraId="3EB1E7BE" w14:textId="77777777" w:rsidR="00112649" w:rsidRDefault="00D8203F">
      <w:pPr>
        <w:pStyle w:val="Titolo1"/>
      </w:pPr>
      <w:r>
        <w:t>la comodità con un clic</w:t>
      </w:r>
    </w:p>
    <w:p w14:paraId="4A143B77" w14:textId="77777777" w:rsidR="00D8203F" w:rsidRDefault="00D8203F">
      <w:pPr>
        <w:pStyle w:val="Titolo2"/>
      </w:pPr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4223"/>
        <w:gridCol w:w="4224"/>
      </w:tblGrid>
      <w:tr w:rsidR="00D8203F" w14:paraId="0884126F" w14:textId="77777777" w:rsidTr="0017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53A1D19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cognome e nome</w:t>
            </w:r>
          </w:p>
        </w:tc>
        <w:tc>
          <w:tcPr>
            <w:tcW w:w="4224" w:type="dxa"/>
          </w:tcPr>
          <w:p w14:paraId="217B0BE5" w14:textId="77777777" w:rsidR="00D8203F" w:rsidRPr="00173196" w:rsidRDefault="00173196">
            <w:pPr>
              <w:pStyle w:val="Tito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matricola</w:t>
            </w:r>
          </w:p>
        </w:tc>
      </w:tr>
      <w:tr w:rsidR="00D8203F" w14:paraId="37499DE3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DC3CF51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di dario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dario</w:t>
            </w:r>
            <w:proofErr w:type="spellEnd"/>
          </w:p>
        </w:tc>
        <w:tc>
          <w:tcPr>
            <w:tcW w:w="4224" w:type="dxa"/>
          </w:tcPr>
          <w:p w14:paraId="6BF52998" w14:textId="77777777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0512104758</w:t>
            </w:r>
          </w:p>
        </w:tc>
      </w:tr>
      <w:tr w:rsidR="00D8203F" w14:paraId="14C79C44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E3AD613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recupito</w:t>
            </w:r>
            <w:r>
              <w:rPr>
                <w:sz w:val="22"/>
                <w:szCs w:val="22"/>
              </w:rPr>
              <w:t xml:space="preserve"> gilberto</w:t>
            </w:r>
          </w:p>
        </w:tc>
        <w:tc>
          <w:tcPr>
            <w:tcW w:w="4224" w:type="dxa"/>
          </w:tcPr>
          <w:p w14:paraId="52334AC0" w14:textId="577A5F50" w:rsidR="00D8203F" w:rsidRPr="00173196" w:rsidRDefault="00173196">
            <w:pPr>
              <w:pStyle w:val="Titolo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4706</w:t>
            </w:r>
          </w:p>
        </w:tc>
      </w:tr>
      <w:tr w:rsidR="00D8203F" w14:paraId="14E543BD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8C2A17D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amoriello</w:t>
            </w:r>
            <w:r>
              <w:rPr>
                <w:sz w:val="22"/>
                <w:szCs w:val="22"/>
              </w:rPr>
              <w:t xml:space="preserve"> nicola</w:t>
            </w:r>
          </w:p>
        </w:tc>
        <w:tc>
          <w:tcPr>
            <w:tcW w:w="4224" w:type="dxa"/>
          </w:tcPr>
          <w:p w14:paraId="6DBA0882" w14:textId="0CA75EED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4742</w:t>
            </w:r>
          </w:p>
        </w:tc>
      </w:tr>
      <w:tr w:rsidR="00D8203F" w14:paraId="1CE796FB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3A645B57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 xml:space="preserve">villani </w:t>
            </w:r>
            <w:r>
              <w:rPr>
                <w:sz w:val="22"/>
                <w:szCs w:val="22"/>
              </w:rPr>
              <w:t>raffaele</w:t>
            </w:r>
          </w:p>
        </w:tc>
        <w:tc>
          <w:tcPr>
            <w:tcW w:w="4224" w:type="dxa"/>
          </w:tcPr>
          <w:p w14:paraId="3710DC7E" w14:textId="0BF15BEE" w:rsidR="00D8203F" w:rsidRPr="00173196" w:rsidRDefault="00173196">
            <w:pPr>
              <w:pStyle w:val="Titolo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173196"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4820</w:t>
            </w:r>
          </w:p>
        </w:tc>
      </w:tr>
      <w:tr w:rsidR="00D8203F" w14:paraId="07DF9CBB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7B97E06A" w14:textId="77777777" w:rsidR="00D8203F" w:rsidRPr="00173196" w:rsidRDefault="00173196">
            <w:pPr>
              <w:pStyle w:val="Titolo2"/>
              <w:outlineLvl w:val="1"/>
              <w:rPr>
                <w:sz w:val="22"/>
                <w:szCs w:val="22"/>
              </w:rPr>
            </w:pPr>
            <w:r w:rsidRPr="00173196">
              <w:rPr>
                <w:b/>
                <w:sz w:val="22"/>
                <w:szCs w:val="22"/>
              </w:rPr>
              <w:t>linguiti</w:t>
            </w:r>
            <w:r w:rsidRPr="00173196">
              <w:rPr>
                <w:sz w:val="22"/>
                <w:szCs w:val="22"/>
              </w:rPr>
              <w:t xml:space="preserve"> stefano</w:t>
            </w:r>
          </w:p>
        </w:tc>
        <w:tc>
          <w:tcPr>
            <w:tcW w:w="4224" w:type="dxa"/>
          </w:tcPr>
          <w:p w14:paraId="0C893C6B" w14:textId="7E1F9088" w:rsidR="00D8203F" w:rsidRPr="00173196" w:rsidRDefault="00173196">
            <w:pPr>
              <w:pStyle w:val="Titolo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3196">
              <w:rPr>
                <w:sz w:val="22"/>
                <w:szCs w:val="22"/>
              </w:rPr>
              <w:t>051210</w:t>
            </w:r>
            <w:r w:rsidR="00EF4D9C">
              <w:rPr>
                <w:sz w:val="22"/>
                <w:szCs w:val="22"/>
              </w:rPr>
              <w:t>4994</w:t>
            </w:r>
          </w:p>
        </w:tc>
      </w:tr>
    </w:tbl>
    <w:p w14:paraId="288C6CD4" w14:textId="77777777" w:rsidR="00D8203F" w:rsidRDefault="00D8203F">
      <w:pPr>
        <w:pStyle w:val="Titolo2"/>
      </w:pPr>
    </w:p>
    <w:p w14:paraId="2E37D204" w14:textId="77777777" w:rsidR="00D8203F" w:rsidRDefault="00D8203F">
      <w:pPr>
        <w:pStyle w:val="Titolo2"/>
      </w:pPr>
    </w:p>
    <w:p w14:paraId="2E80A47E" w14:textId="77777777" w:rsidR="00D8203F" w:rsidRDefault="00173196">
      <w:pPr>
        <w:pStyle w:val="Titolo2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ruoli</w:t>
      </w:r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4223"/>
        <w:gridCol w:w="4224"/>
      </w:tblGrid>
      <w:tr w:rsidR="00173196" w14:paraId="17B8D2F4" w14:textId="77777777" w:rsidTr="0017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83342BA" w14:textId="77777777" w:rsidR="00173196" w:rsidRPr="00173196" w:rsidRDefault="00173196" w:rsidP="00173196">
            <w:pPr>
              <w:pStyle w:val="Corpotes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COGNOME E NOME</w:t>
            </w:r>
          </w:p>
        </w:tc>
        <w:tc>
          <w:tcPr>
            <w:tcW w:w="4224" w:type="dxa"/>
          </w:tcPr>
          <w:p w14:paraId="0193A1F5" w14:textId="77777777" w:rsidR="00173196" w:rsidRPr="00173196" w:rsidRDefault="00173196" w:rsidP="00173196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RUOLI</w:t>
            </w:r>
          </w:p>
        </w:tc>
      </w:tr>
      <w:tr w:rsidR="00173196" w14:paraId="4A0E3D98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28818ECB" w14:textId="77777777" w:rsidR="00173196" w:rsidRDefault="00173196" w:rsidP="00173196">
            <w:pPr>
              <w:pStyle w:val="Corpotesto"/>
              <w:ind w:firstLine="0"/>
            </w:pPr>
          </w:p>
        </w:tc>
        <w:tc>
          <w:tcPr>
            <w:tcW w:w="4224" w:type="dxa"/>
          </w:tcPr>
          <w:p w14:paraId="0D4FD0E9" w14:textId="77777777" w:rsidR="00173196" w:rsidRDefault="006D3456" w:rsidP="006D3456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DEL GRUPPO</w:t>
            </w:r>
          </w:p>
        </w:tc>
      </w:tr>
      <w:tr w:rsidR="00173196" w14:paraId="3D197C03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F5DC23B" w14:textId="77777777" w:rsidR="00173196" w:rsidRDefault="00173196" w:rsidP="00173196">
            <w:pPr>
              <w:pStyle w:val="Corpotesto"/>
              <w:ind w:firstLine="0"/>
            </w:pPr>
          </w:p>
        </w:tc>
        <w:tc>
          <w:tcPr>
            <w:tcW w:w="4224" w:type="dxa"/>
          </w:tcPr>
          <w:p w14:paraId="6AF110AC" w14:textId="77777777" w:rsidR="00173196" w:rsidRDefault="006D3456" w:rsidP="006D3456">
            <w:pPr>
              <w:pStyle w:val="Corpotes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MANAGER DI PROGETTO</w:t>
            </w:r>
          </w:p>
        </w:tc>
      </w:tr>
      <w:tr w:rsidR="00173196" w14:paraId="509D8EBE" w14:textId="77777777" w:rsidTr="0017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15B75DBA" w14:textId="77777777" w:rsidR="00173196" w:rsidRDefault="00173196" w:rsidP="00173196">
            <w:pPr>
              <w:pStyle w:val="Corpotesto"/>
              <w:ind w:firstLine="0"/>
            </w:pPr>
          </w:p>
        </w:tc>
        <w:tc>
          <w:tcPr>
            <w:tcW w:w="4224" w:type="dxa"/>
          </w:tcPr>
          <w:p w14:paraId="36936BDB" w14:textId="77777777" w:rsidR="00173196" w:rsidRDefault="006D3456" w:rsidP="006D3456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MANAGER  VALUTAZIONE</w:t>
            </w:r>
            <w:proofErr w:type="gramEnd"/>
          </w:p>
        </w:tc>
      </w:tr>
      <w:tr w:rsidR="00173196" w14:paraId="16BCCB5B" w14:textId="77777777" w:rsidTr="001731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779F53A" w14:textId="77777777" w:rsidR="00173196" w:rsidRDefault="00173196" w:rsidP="00173196">
            <w:pPr>
              <w:pStyle w:val="Corpotesto"/>
              <w:ind w:firstLine="0"/>
            </w:pPr>
          </w:p>
        </w:tc>
        <w:tc>
          <w:tcPr>
            <w:tcW w:w="4224" w:type="dxa"/>
          </w:tcPr>
          <w:p w14:paraId="2CC1829F" w14:textId="77777777" w:rsidR="00173196" w:rsidRDefault="00906004" w:rsidP="006D3456">
            <w:pPr>
              <w:pStyle w:val="Corpotes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</w:t>
            </w:r>
            <w:r w:rsidR="006D3456">
              <w:t>ER DOCUMENTAZIONE</w:t>
            </w:r>
          </w:p>
        </w:tc>
      </w:tr>
    </w:tbl>
    <w:p w14:paraId="63D2215F" w14:textId="77777777" w:rsidR="00173196" w:rsidRDefault="00173196" w:rsidP="00173196">
      <w:pPr>
        <w:pStyle w:val="Corpotesto"/>
      </w:pPr>
    </w:p>
    <w:p w14:paraId="0F572603" w14:textId="77777777" w:rsidR="006D3456" w:rsidRDefault="006D3456" w:rsidP="00173196">
      <w:pPr>
        <w:pStyle w:val="Corpotesto"/>
      </w:pPr>
    </w:p>
    <w:p w14:paraId="1D59F52B" w14:textId="77777777" w:rsidR="006D3456" w:rsidRDefault="006D3456" w:rsidP="00173196">
      <w:pPr>
        <w:pStyle w:val="Corpotesto"/>
      </w:pPr>
    </w:p>
    <w:p w14:paraId="1F1F2F51" w14:textId="77777777" w:rsidR="006D3456" w:rsidRDefault="006D3456" w:rsidP="00173196">
      <w:pPr>
        <w:pStyle w:val="Corpotesto"/>
      </w:pPr>
    </w:p>
    <w:p w14:paraId="0A66EEDA" w14:textId="77777777" w:rsidR="006D3456" w:rsidRDefault="006D3456" w:rsidP="00173196">
      <w:pPr>
        <w:pStyle w:val="Corpotesto"/>
      </w:pPr>
    </w:p>
    <w:p w14:paraId="29E5CC0E" w14:textId="77777777" w:rsidR="006D3456" w:rsidRDefault="006D3456" w:rsidP="00173196">
      <w:pPr>
        <w:pStyle w:val="Corpotesto"/>
      </w:pPr>
    </w:p>
    <w:p w14:paraId="6FD20B07" w14:textId="77777777" w:rsidR="006D3456" w:rsidRDefault="006D3456" w:rsidP="00173196">
      <w:pPr>
        <w:pStyle w:val="Corpotesto"/>
      </w:pPr>
    </w:p>
    <w:p w14:paraId="67FDF27E" w14:textId="77777777" w:rsidR="006D3456" w:rsidRDefault="006D3456" w:rsidP="00173196">
      <w:pPr>
        <w:pStyle w:val="Corpotesto"/>
      </w:pPr>
    </w:p>
    <w:p w14:paraId="144CBBCB" w14:textId="77777777" w:rsidR="006D3456" w:rsidRDefault="006D3456" w:rsidP="00173196">
      <w:pPr>
        <w:pStyle w:val="Corpotesto"/>
      </w:pPr>
    </w:p>
    <w:p w14:paraId="5ECD236D" w14:textId="77777777" w:rsidR="006D3456" w:rsidRPr="00173196" w:rsidRDefault="006D3456" w:rsidP="00173196">
      <w:pPr>
        <w:pStyle w:val="Corpotesto"/>
      </w:pPr>
    </w:p>
    <w:p w14:paraId="7ED4EDC7" w14:textId="77777777" w:rsidR="006D3456" w:rsidRDefault="006D3456" w:rsidP="002F7B24">
      <w:pPr>
        <w:pStyle w:val="Titolo2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lastRenderedPageBreak/>
        <w:t>INDICE</w:t>
      </w:r>
    </w:p>
    <w:p w14:paraId="49B2DBAF" w14:textId="77777777" w:rsidR="00132FCE" w:rsidRDefault="00132FCE" w:rsidP="00132FCE">
      <w:pPr>
        <w:pStyle w:val="Corpotesto"/>
        <w:ind w:firstLine="0"/>
      </w:pPr>
    </w:p>
    <w:p w14:paraId="6DA2B418" w14:textId="77777777" w:rsidR="00132FCE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del problema</w:t>
      </w:r>
    </w:p>
    <w:p w14:paraId="15E3EFA9" w14:textId="77777777" w:rsidR="000E5C53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Personaggi ed obiettivi</w:t>
      </w:r>
    </w:p>
    <w:p w14:paraId="646DF272" w14:textId="77777777" w:rsidR="000E5C53" w:rsidRDefault="000E5C53" w:rsidP="000E5C53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dei personaggi e dei goal</w:t>
      </w:r>
    </w:p>
    <w:p w14:paraId="68FAE743" w14:textId="1233E5BE" w:rsidR="000E5C53" w:rsidRDefault="00B0017D" w:rsidP="000E5C53">
      <w:pPr>
        <w:pStyle w:val="Corpotesto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Persona con difficoltà negli spostamenti</w:t>
      </w:r>
    </w:p>
    <w:p w14:paraId="7C86EC19" w14:textId="079FEAAC" w:rsidR="000E5C53" w:rsidRDefault="00B0017D" w:rsidP="000E5C53">
      <w:pPr>
        <w:pStyle w:val="Corpotesto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Proprietario market</w:t>
      </w:r>
    </w:p>
    <w:p w14:paraId="621FD7C9" w14:textId="50B2615B" w:rsidR="00C22585" w:rsidRDefault="00B0017D" w:rsidP="006025E2">
      <w:pPr>
        <w:pStyle w:val="Corpotes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Descrizione dei Task</w:t>
      </w:r>
    </w:p>
    <w:p w14:paraId="654EEAD6" w14:textId="150C19C3" w:rsidR="00B0017D" w:rsidRDefault="00B0017D" w:rsidP="00B0017D">
      <w:pPr>
        <w:pStyle w:val="Corpotesto"/>
        <w:ind w:left="1080"/>
        <w:rPr>
          <w:sz w:val="28"/>
          <w:szCs w:val="28"/>
        </w:rPr>
      </w:pPr>
      <w:r>
        <w:rPr>
          <w:sz w:val="28"/>
          <w:szCs w:val="28"/>
        </w:rPr>
        <w:t>4.1 Visualizzare lista prodotti</w:t>
      </w:r>
    </w:p>
    <w:p w14:paraId="5B0A479A" w14:textId="4E9B0EBC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lista negozi</w:t>
      </w:r>
    </w:p>
    <w:p w14:paraId="582A79F2" w14:textId="5D25D596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una recensione del prodotto</w:t>
      </w:r>
    </w:p>
    <w:p w14:paraId="264196A5" w14:textId="54B3D2CE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Visualizzare una recensione del negozio</w:t>
      </w:r>
    </w:p>
    <w:p w14:paraId="661D2E29" w14:textId="793C349A" w:rsidR="00B0017D" w:rsidRDefault="00B0017D" w:rsidP="00B0017D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Inserire una recensione del prodotto</w:t>
      </w:r>
    </w:p>
    <w:p w14:paraId="4FB5FE88" w14:textId="7C77A428" w:rsidR="00B0017D" w:rsidRDefault="00B0017D" w:rsidP="00A4203E">
      <w:pPr>
        <w:pStyle w:val="Corpotesto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Inserire una recensione del negozio</w:t>
      </w:r>
    </w:p>
    <w:p w14:paraId="1A59A766" w14:textId="20168801" w:rsidR="00A4203E" w:rsidRDefault="00A4203E" w:rsidP="00A4203E">
      <w:pPr>
        <w:pStyle w:val="Corpotesto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</w:t>
      </w:r>
      <w:proofErr w:type="spellEnd"/>
    </w:p>
    <w:p w14:paraId="4BCD8BFA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D9BF492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1302889E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33FC760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20D08DA3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7BD65EEF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6A04E3EB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58A89A31" w14:textId="77777777" w:rsidR="006025E2" w:rsidRDefault="006025E2" w:rsidP="006025E2">
      <w:pPr>
        <w:pStyle w:val="Corpotesto"/>
        <w:rPr>
          <w:sz w:val="28"/>
          <w:szCs w:val="28"/>
        </w:rPr>
      </w:pPr>
    </w:p>
    <w:p w14:paraId="417E2161" w14:textId="77777777" w:rsidR="006025E2" w:rsidRPr="000E5C53" w:rsidRDefault="006025E2" w:rsidP="00750A22">
      <w:pPr>
        <w:pStyle w:val="Corpotesto"/>
        <w:ind w:firstLine="0"/>
        <w:rPr>
          <w:sz w:val="28"/>
          <w:szCs w:val="28"/>
        </w:rPr>
      </w:pPr>
    </w:p>
    <w:p w14:paraId="4FC46C8D" w14:textId="4ABDBDB4" w:rsidR="00D8203F" w:rsidRDefault="002E69A8" w:rsidP="006025E2">
      <w:pPr>
        <w:pStyle w:val="Titolo2"/>
        <w:numPr>
          <w:ilvl w:val="0"/>
          <w:numId w:val="16"/>
        </w:numPr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>Descrizione del problema</w:t>
      </w:r>
    </w:p>
    <w:p w14:paraId="1A3DB175" w14:textId="6AA14DF6" w:rsidR="006025E2" w:rsidRDefault="006025E2" w:rsidP="00F47E48">
      <w:pPr>
        <w:pStyle w:val="Corpotesto"/>
        <w:rPr>
          <w:sz w:val="32"/>
          <w:szCs w:val="32"/>
        </w:rPr>
      </w:pPr>
      <w:r>
        <w:rPr>
          <w:sz w:val="32"/>
          <w:szCs w:val="32"/>
        </w:rPr>
        <w:t>Con l’avanzare dell’età e il diffondersi delle malattie motorie che spesso sopraggiungono con il</w:t>
      </w:r>
      <w:r w:rsidR="00B11584">
        <w:rPr>
          <w:sz w:val="32"/>
          <w:szCs w:val="32"/>
        </w:rPr>
        <w:t xml:space="preserve"> passare degli anni, impediscono alle persone anziane o chi -pur essendo in età avviata- di compiere numerose attività casalinghe e non. Uno dei problemi principali è consentire alle person</w:t>
      </w:r>
      <w:r w:rsidR="005C6D5B">
        <w:rPr>
          <w:sz w:val="32"/>
          <w:szCs w:val="32"/>
        </w:rPr>
        <w:t>e sopracitate di fare la spesa.</w:t>
      </w:r>
    </w:p>
    <w:p w14:paraId="4938B3CD" w14:textId="4A4BFF05" w:rsidR="00F47E48" w:rsidRDefault="00F47E48" w:rsidP="00F47E48">
      <w:pPr>
        <w:pStyle w:val="Corpotes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Tipi di malattie sono identificate come la </w:t>
      </w:r>
      <w:r w:rsidRPr="00F47E48">
        <w:rPr>
          <w:b/>
          <w:sz w:val="32"/>
          <w:szCs w:val="32"/>
        </w:rPr>
        <w:t>Miopatia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che raggruppa un insieme di malattie che colpiscono l’unità motoria. Tutte le malattie dell’unità motoria si manifestano con un deficit motorio (paresi o debolezza muscolare, </w:t>
      </w:r>
      <w:proofErr w:type="spellStart"/>
      <w:r>
        <w:rPr>
          <w:sz w:val="32"/>
          <w:szCs w:val="32"/>
        </w:rPr>
        <w:t>plegia</w:t>
      </w:r>
      <w:proofErr w:type="spellEnd"/>
      <w:r>
        <w:rPr>
          <w:sz w:val="32"/>
          <w:szCs w:val="32"/>
        </w:rPr>
        <w:t xml:space="preserve"> o paralisi). Il deficit varia secondo la gravità e la localizzazione secondo la malattia.</w:t>
      </w:r>
      <w:r w:rsidR="00F14706">
        <w:rPr>
          <w:sz w:val="32"/>
          <w:szCs w:val="32"/>
        </w:rPr>
        <w:t xml:space="preserve"> Nelle malattie dell’unità motoria, i processi lesivi danno luogo alla perdita funzionale dei neuroni motori </w:t>
      </w:r>
      <w:proofErr w:type="gramStart"/>
      <w:r w:rsidR="00F14706">
        <w:rPr>
          <w:sz w:val="32"/>
          <w:szCs w:val="32"/>
        </w:rPr>
        <w:t>( Sclerosi</w:t>
      </w:r>
      <w:proofErr w:type="gramEnd"/>
      <w:r w:rsidR="00F14706">
        <w:rPr>
          <w:sz w:val="32"/>
          <w:szCs w:val="32"/>
        </w:rPr>
        <w:t xml:space="preserve"> Laterale Amiotrofica) dunque a seconda della gravità della malattia, i movimenti motori sono limitati fino ad arrivare ad un processo di blocco totale delle articolazioni, non consentendo più al soggetto di essere indipendente in tutte le sue azioni.</w:t>
      </w:r>
    </w:p>
    <w:p w14:paraId="3BD78463" w14:textId="5A924E46" w:rsidR="00D8203F" w:rsidRDefault="00F14706" w:rsidP="00776654">
      <w:pPr>
        <w:pStyle w:val="Corpotesto"/>
        <w:ind w:firstLine="0"/>
        <w:rPr>
          <w:sz w:val="32"/>
          <w:szCs w:val="32"/>
        </w:rPr>
      </w:pPr>
      <w:r>
        <w:rPr>
          <w:sz w:val="32"/>
          <w:szCs w:val="32"/>
        </w:rPr>
        <w:t>Nasce dunque il</w:t>
      </w:r>
      <w:r w:rsidR="00177A82">
        <w:rPr>
          <w:sz w:val="32"/>
          <w:szCs w:val="32"/>
        </w:rPr>
        <w:t xml:space="preserve"> progetto “</w:t>
      </w:r>
      <w:proofErr w:type="spellStart"/>
      <w:r w:rsidR="00177A82">
        <w:rPr>
          <w:sz w:val="32"/>
          <w:szCs w:val="32"/>
        </w:rPr>
        <w:t>Revidaliam</w:t>
      </w:r>
      <w:proofErr w:type="spellEnd"/>
      <w:r w:rsidR="00177A82">
        <w:rPr>
          <w:sz w:val="32"/>
          <w:szCs w:val="32"/>
        </w:rPr>
        <w:t>” che punta ad aiutare gruppi di persone tramite un’interfaccia intuitiva e di semplice utilizzo a fare la spesa in modo semplice ed intelligente, senza bisogno di muoversi da casa.</w:t>
      </w:r>
    </w:p>
    <w:p w14:paraId="39D1BCB4" w14:textId="77777777" w:rsidR="00776654" w:rsidRDefault="00776654" w:rsidP="00776654">
      <w:pPr>
        <w:pStyle w:val="Corpotesto"/>
        <w:ind w:firstLine="0"/>
        <w:rPr>
          <w:sz w:val="32"/>
          <w:szCs w:val="32"/>
        </w:rPr>
      </w:pPr>
    </w:p>
    <w:p w14:paraId="3E412719" w14:textId="77777777" w:rsidR="00776654" w:rsidRDefault="00776654" w:rsidP="00776654">
      <w:pPr>
        <w:pStyle w:val="Corpotesto"/>
        <w:ind w:firstLine="0"/>
        <w:rPr>
          <w:sz w:val="32"/>
          <w:szCs w:val="32"/>
        </w:rPr>
      </w:pPr>
    </w:p>
    <w:p w14:paraId="0C9748AD" w14:textId="77777777" w:rsidR="00A350FE" w:rsidRDefault="00A350FE" w:rsidP="00776654">
      <w:pPr>
        <w:pStyle w:val="Corpotesto"/>
        <w:ind w:firstLine="0"/>
        <w:rPr>
          <w:sz w:val="32"/>
          <w:szCs w:val="32"/>
        </w:rPr>
      </w:pPr>
    </w:p>
    <w:p w14:paraId="5E3531B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39C12261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4150C87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53276647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6B51981C" w14:textId="77777777" w:rsidR="00750A22" w:rsidRDefault="00750A22" w:rsidP="00A403A7">
      <w:pPr>
        <w:pStyle w:val="Titolo2"/>
        <w:ind w:firstLine="360"/>
        <w:rPr>
          <w:b w:val="0"/>
          <w:sz w:val="36"/>
          <w:szCs w:val="36"/>
        </w:rPr>
      </w:pPr>
    </w:p>
    <w:p w14:paraId="55FEAE85" w14:textId="6BE7E0AF" w:rsidR="00D8203F" w:rsidRDefault="00776654" w:rsidP="00A403A7">
      <w:pPr>
        <w:pStyle w:val="Titolo2"/>
        <w:ind w:firstLine="360"/>
        <w:rPr>
          <w:b w:val="0"/>
          <w:sz w:val="36"/>
          <w:szCs w:val="36"/>
        </w:rPr>
      </w:pPr>
      <w:r w:rsidRPr="00776654">
        <w:rPr>
          <w:b w:val="0"/>
          <w:sz w:val="36"/>
          <w:szCs w:val="36"/>
        </w:rPr>
        <w:t>2 - Personaggi e obiettivi</w:t>
      </w:r>
    </w:p>
    <w:p w14:paraId="23D9EC67" w14:textId="77777777" w:rsidR="00EF571D" w:rsidRPr="00EF571D" w:rsidRDefault="00EF571D" w:rsidP="00EF571D">
      <w:pPr>
        <w:spacing w:after="207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I personaggi coinvolti in questo sistema variano a seconda del tipo e delle specifiche richieste. </w:t>
      </w:r>
    </w:p>
    <w:p w14:paraId="7A4F01E2" w14:textId="77777777" w:rsidR="00EF571D" w:rsidRPr="00EF571D" w:rsidRDefault="00EF571D" w:rsidP="00EF571D">
      <w:pPr>
        <w:spacing w:after="263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Li possiamo classificare in: </w:t>
      </w:r>
    </w:p>
    <w:p w14:paraId="44082C78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Clienti con problemi di mobilità o semplicemente impegnati</w:t>
      </w:r>
    </w:p>
    <w:p w14:paraId="089ECAB1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Volontari</w:t>
      </w:r>
    </w:p>
    <w:p w14:paraId="4ED2ACA3" w14:textId="77777777" w:rsidR="00EF571D" w:rsidRPr="00EF571D" w:rsidRDefault="00EF571D" w:rsidP="00EF571D">
      <w:pPr>
        <w:numPr>
          <w:ilvl w:val="0"/>
          <w:numId w:val="19"/>
        </w:numPr>
        <w:spacing w:after="17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Direttori Supermercato</w:t>
      </w:r>
    </w:p>
    <w:p w14:paraId="0335B5DF" w14:textId="77777777" w:rsidR="00EF571D" w:rsidRPr="00EF571D" w:rsidRDefault="00EF571D" w:rsidP="00EF571D">
      <w:pPr>
        <w:spacing w:after="207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Per lo sviluppo dei personaggi necessari al nostro sistema si è svolta qualche piccola intervista e soprattutto documentati sull’argomento.  </w:t>
      </w:r>
    </w:p>
    <w:p w14:paraId="3E8ED885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 xml:space="preserve">Si è notato che, chi per una ragione chi per un’altra, hanno tutti diverse difficoltà. </w:t>
      </w:r>
    </w:p>
    <w:p w14:paraId="09153C1E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>Le persone che hanno problemi di mobilità o che semplicemente le attività quotidiane non permettono di fare la spesa giornaliera non riescono a trovare una soluzione a una spesa comoda, facile e veloce.</w:t>
      </w:r>
    </w:p>
    <w:p w14:paraId="0EAFEE31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proofErr w:type="gramStart"/>
      <w:r w:rsidRPr="00EF571D">
        <w:rPr>
          <w:sz w:val="32"/>
          <w:szCs w:val="32"/>
        </w:rPr>
        <w:t>Inoltre</w:t>
      </w:r>
      <w:proofErr w:type="gramEnd"/>
      <w:r w:rsidRPr="00EF571D">
        <w:rPr>
          <w:sz w:val="32"/>
          <w:szCs w:val="32"/>
        </w:rPr>
        <w:t xml:space="preserve"> durante le analisi e i sondaggi abbiamo ritrovato un gran numero di giovani volontari disposti ad aiutare le persone in difficoltà, anche per ricevere una piccola ricompensa economica.</w:t>
      </w:r>
    </w:p>
    <w:p w14:paraId="0E51967C" w14:textId="77777777" w:rsidR="00EF571D" w:rsidRPr="00EF571D" w:rsidRDefault="00EF571D" w:rsidP="00EF571D">
      <w:pPr>
        <w:spacing w:after="191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>Infine i direttori dei vari supermercati intervistati sono interessati a ricevere visibilità e fidelizzazione verso i clienti offrendo un servizio efficace che possa attirare attenzione.</w:t>
      </w:r>
    </w:p>
    <w:p w14:paraId="6B06CDDD" w14:textId="77777777" w:rsidR="00EF571D" w:rsidRPr="00EF571D" w:rsidRDefault="00EF571D" w:rsidP="00EF571D">
      <w:pPr>
        <w:spacing w:after="157" w:line="357" w:lineRule="auto"/>
        <w:ind w:right="31"/>
        <w:rPr>
          <w:sz w:val="32"/>
          <w:szCs w:val="32"/>
        </w:rPr>
      </w:pPr>
      <w:r w:rsidRPr="00EF571D">
        <w:rPr>
          <w:sz w:val="32"/>
          <w:szCs w:val="32"/>
        </w:rPr>
        <w:lastRenderedPageBreak/>
        <w:t xml:space="preserve">Gli obiettivi li possiamo suddividere in base alle necessità di ogni cliente e riassumere in: </w:t>
      </w:r>
    </w:p>
    <w:p w14:paraId="7F1487AD" w14:textId="77777777" w:rsidR="00EF571D" w:rsidRPr="00EF571D" w:rsidRDefault="00EF571D" w:rsidP="00EF571D">
      <w:pPr>
        <w:spacing w:after="157" w:line="357" w:lineRule="auto"/>
        <w:ind w:right="31"/>
        <w:rPr>
          <w:sz w:val="32"/>
          <w:szCs w:val="32"/>
        </w:rPr>
      </w:pPr>
      <w:r w:rsidRPr="00EF571D">
        <w:rPr>
          <w:sz w:val="32"/>
          <w:szCs w:val="32"/>
        </w:rPr>
        <w:t>Cliente:</w:t>
      </w:r>
    </w:p>
    <w:p w14:paraId="51A5E35E" w14:textId="67AE2072" w:rsidR="00EF571D" w:rsidRPr="00EF571D" w:rsidRDefault="00EF571D" w:rsidP="00EF571D">
      <w:pPr>
        <w:numPr>
          <w:ilvl w:val="0"/>
          <w:numId w:val="20"/>
        </w:numPr>
        <w:spacing w:after="26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Visualizzare e </w:t>
      </w:r>
      <w:r w:rsidR="001B7288">
        <w:rPr>
          <w:sz w:val="32"/>
          <w:szCs w:val="32"/>
        </w:rPr>
        <w:t>acquistare</w:t>
      </w:r>
      <w:r w:rsidRPr="00EF571D">
        <w:rPr>
          <w:sz w:val="32"/>
          <w:szCs w:val="32"/>
        </w:rPr>
        <w:t xml:space="preserve"> prodotti, specificando la marca e l'offerta del supermercato;</w:t>
      </w:r>
    </w:p>
    <w:p w14:paraId="64108029" w14:textId="77777777" w:rsidR="00EF571D" w:rsidRPr="00EF571D" w:rsidRDefault="00EF571D" w:rsidP="00EF571D">
      <w:pPr>
        <w:numPr>
          <w:ilvl w:val="0"/>
          <w:numId w:val="20"/>
        </w:numPr>
        <w:spacing w:after="41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Condividere informazioni con gli utenti riguardo i supermercati nella loro zona. </w:t>
      </w:r>
    </w:p>
    <w:p w14:paraId="68119E20" w14:textId="77777777" w:rsidR="00EF571D" w:rsidRPr="00EF571D" w:rsidRDefault="00EF571D" w:rsidP="00EF571D">
      <w:pPr>
        <w:numPr>
          <w:ilvl w:val="0"/>
          <w:numId w:val="20"/>
        </w:numPr>
        <w:spacing w:after="26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 xml:space="preserve">Visualizzare informazioni sulla disponibilità e il tempo di attesa indicato dai volontari; </w:t>
      </w:r>
    </w:p>
    <w:p w14:paraId="06EC2DC9" w14:textId="77777777" w:rsidR="00EF571D" w:rsidRPr="00EF571D" w:rsidRDefault="00EF571D" w:rsidP="00EF571D">
      <w:pPr>
        <w:spacing w:after="26" w:line="271" w:lineRule="auto"/>
        <w:ind w:right="31"/>
        <w:jc w:val="both"/>
        <w:rPr>
          <w:sz w:val="32"/>
          <w:szCs w:val="32"/>
        </w:rPr>
      </w:pPr>
    </w:p>
    <w:p w14:paraId="4F5AE9CA" w14:textId="15D6CB0A" w:rsidR="00EF571D" w:rsidRPr="00EF571D" w:rsidRDefault="00EF571D" w:rsidP="00931555">
      <w:pPr>
        <w:spacing w:after="26" w:line="271" w:lineRule="auto"/>
        <w:ind w:right="3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Volontari:</w:t>
      </w:r>
    </w:p>
    <w:p w14:paraId="6DC7DAD9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Visualizzare le richieste d'ordine e permettere la conferma di presa in carico.</w:t>
      </w:r>
    </w:p>
    <w:p w14:paraId="2723A953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Confermare la riuscita spedizione</w:t>
      </w:r>
    </w:p>
    <w:p w14:paraId="1E239D9C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Collegamento con il supermercato interessato con notifica di completa preparazione del pacco spesa da spedire</w:t>
      </w:r>
    </w:p>
    <w:p w14:paraId="576235F3" w14:textId="77777777" w:rsidR="00EF571D" w:rsidRP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Direttore Supermercato:</w:t>
      </w:r>
    </w:p>
    <w:p w14:paraId="6DBC81AB" w14:textId="77777777" w:rsidR="00EF571D" w:rsidRP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Visualizzazione completa delle attività e degli ordini</w:t>
      </w:r>
    </w:p>
    <w:p w14:paraId="73C76784" w14:textId="4ADEDBEF" w:rsidR="00EF571D" w:rsidRDefault="00EF571D" w:rsidP="00EF571D">
      <w:pPr>
        <w:numPr>
          <w:ilvl w:val="0"/>
          <w:numId w:val="20"/>
        </w:numPr>
        <w:spacing w:after="4" w:line="271" w:lineRule="auto"/>
        <w:ind w:right="31" w:hanging="361"/>
        <w:jc w:val="both"/>
        <w:rPr>
          <w:sz w:val="32"/>
          <w:szCs w:val="32"/>
        </w:rPr>
      </w:pPr>
      <w:r w:rsidRPr="00EF571D">
        <w:rPr>
          <w:sz w:val="32"/>
          <w:szCs w:val="32"/>
        </w:rPr>
        <w:t>Distribuzione ricompensa ai volontari</w:t>
      </w:r>
      <w:r>
        <w:rPr>
          <w:sz w:val="32"/>
          <w:szCs w:val="32"/>
        </w:rPr>
        <w:t>.</w:t>
      </w:r>
    </w:p>
    <w:p w14:paraId="43DB3075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2A83B16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AEF9DF8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58C3147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E4B1FC5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30EC47F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789526C2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CFCCC87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93F07D2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21BE6A4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636C1C3C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458410E6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76891EFE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0576F581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3FB519D3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21AC83D4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724A1D20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204C4EE9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2A7C04E8" w14:textId="77777777" w:rsidR="00EF571D" w:rsidRDefault="00EF571D" w:rsidP="00EF571D">
      <w:pPr>
        <w:spacing w:after="4" w:line="271" w:lineRule="auto"/>
        <w:ind w:right="31"/>
        <w:jc w:val="both"/>
        <w:rPr>
          <w:sz w:val="32"/>
          <w:szCs w:val="32"/>
        </w:rPr>
      </w:pPr>
    </w:p>
    <w:p w14:paraId="5DBBA02A" w14:textId="3C2471B7" w:rsidR="00E23EB4" w:rsidRPr="00E23EB4" w:rsidRDefault="00EF571D" w:rsidP="00E23EB4">
      <w:pPr>
        <w:spacing w:after="4" w:line="271" w:lineRule="auto"/>
        <w:ind w:right="3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="00416F3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16F30">
        <w:rPr>
          <w:sz w:val="36"/>
          <w:szCs w:val="36"/>
        </w:rPr>
        <w:t>PROFILI UTENTE</w:t>
      </w:r>
    </w:p>
    <w:p w14:paraId="01FC4134" w14:textId="22CAAEF6" w:rsidR="00E23EB4" w:rsidRDefault="00B0017D" w:rsidP="00E23EB4">
      <w:pPr>
        <w:pStyle w:val="Titolo4"/>
        <w:ind w:left="0"/>
      </w:pPr>
      <w:r>
        <w:t>3</w:t>
      </w:r>
      <w:r w:rsidR="00E23EB4">
        <w:t>.1</w:t>
      </w:r>
      <w:r w:rsidR="00E23EB4">
        <w:rPr>
          <w:rFonts w:ascii="Arial" w:eastAsia="Arial" w:hAnsi="Arial" w:cs="Arial"/>
        </w:rPr>
        <w:t xml:space="preserve"> Persona con difficolta negli spostamenti</w:t>
      </w:r>
    </w:p>
    <w:p w14:paraId="455E287B" w14:textId="75E9BB7D" w:rsidR="00E23EB4" w:rsidRDefault="00416F30" w:rsidP="00E23EB4">
      <w:pPr>
        <w:pStyle w:val="Titolo5"/>
        <w:spacing w:after="14"/>
        <w:jc w:val="center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72C51EB" wp14:editId="0264CE52">
            <wp:simplePos x="0" y="0"/>
            <wp:positionH relativeFrom="column">
              <wp:posOffset>-64770</wp:posOffset>
            </wp:positionH>
            <wp:positionV relativeFrom="paragraph">
              <wp:posOffset>90170</wp:posOffset>
            </wp:positionV>
            <wp:extent cx="2240280" cy="151003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EB4">
        <w:t>Descrizione</w:t>
      </w:r>
      <w:r w:rsidR="00E23EB4"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6A9AF4B" wp14:editId="06B68347">
                <wp:simplePos x="0" y="0"/>
                <wp:positionH relativeFrom="column">
                  <wp:posOffset>-64770</wp:posOffset>
                </wp:positionH>
                <wp:positionV relativeFrom="paragraph">
                  <wp:posOffset>-24130</wp:posOffset>
                </wp:positionV>
                <wp:extent cx="2240280" cy="299339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99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52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CellMar>
                                <w:top w:w="4" w:type="dxa"/>
                                <w:left w:w="88" w:type="dxa"/>
                                <w:bottom w:w="186" w:type="dxa"/>
                                <w:right w:w="92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90"/>
                              <w:gridCol w:w="1638"/>
                            </w:tblGrid>
                            <w:tr w:rsidR="00E23EB4" w14:paraId="5713BB10" w14:textId="77777777">
                              <w:trPr>
                                <w:trHeight w:val="2385"/>
                              </w:trPr>
                              <w:tc>
                                <w:tcPr>
                                  <w:tcW w:w="352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F4CF9B0" w14:textId="77777777" w:rsidR="00E23EB4" w:rsidRDefault="00E23EB4">
                                  <w:pPr>
                                    <w:spacing w:line="259" w:lineRule="auto"/>
                                    <w:jc w:val="righ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23EB4" w14:paraId="69037EBD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2AFC44C2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Nominativo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2AE68831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</w:pPr>
                                  <w:r>
                                    <w:rPr>
                                      <w:sz w:val="23"/>
                                    </w:rPr>
                                    <w:t xml:space="preserve">Geppetto </w:t>
                                  </w:r>
                                  <w:proofErr w:type="spellStart"/>
                                  <w:r>
                                    <w:rPr>
                                      <w:sz w:val="23"/>
                                    </w:rPr>
                                    <w:t>Ascani</w:t>
                                  </w:r>
                                  <w:proofErr w:type="spellEnd"/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23EB4" w14:paraId="656EE302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462208AE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Età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22B3C3E5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97</w:t>
                                  </w:r>
                                </w:p>
                              </w:tc>
                            </w:tr>
                            <w:tr w:rsidR="00E23EB4" w14:paraId="421CD1D0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6A07B41E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Città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4495CE6C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Domodossola</w:t>
                                  </w:r>
                                </w:p>
                              </w:tc>
                            </w:tr>
                            <w:tr w:rsidR="00E23EB4" w14:paraId="27E9FB15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66A9E476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Professione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1EAE8326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Pensionato</w:t>
                                  </w:r>
                                </w:p>
                              </w:tc>
                            </w:tr>
                          </w:tbl>
                          <w:p w14:paraId="565229E5" w14:textId="77777777" w:rsidR="00E23EB4" w:rsidRDefault="00E23EB4" w:rsidP="00E23EB4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9AF4B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7" type="#_x0000_t202" style="position:absolute;left:0;text-align:left;margin-left:-5.1pt;margin-top:-1.9pt;width:176.4pt;height:235.7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" filled="f" stroked="f">
                <v:textbox inset="0,0,0,0">
                  <w:txbxContent>
                    <w:tbl>
                      <w:tblPr>
                        <w:tblW w:w="352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CellMar>
                          <w:top w:w="4" w:type="dxa"/>
                          <w:left w:w="88" w:type="dxa"/>
                          <w:bottom w:w="186" w:type="dxa"/>
                          <w:right w:w="92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90"/>
                        <w:gridCol w:w="1638"/>
                      </w:tblGrid>
                      <w:tr w:rsidR="00E23EB4" w14:paraId="5713BB10" w14:textId="77777777">
                        <w:trPr>
                          <w:trHeight w:val="2385"/>
                        </w:trPr>
                        <w:tc>
                          <w:tcPr>
                            <w:tcW w:w="352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F4CF9B0" w14:textId="77777777" w:rsidR="00E23EB4" w:rsidRDefault="00E23EB4">
                            <w:pPr>
                              <w:spacing w:line="259" w:lineRule="auto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E23EB4" w14:paraId="69037EBD" w14:textId="77777777">
                        <w:trPr>
                          <w:trHeight w:val="512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2AFC44C2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Nominativo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2AE68831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</w:pPr>
                            <w:r>
                              <w:rPr>
                                <w:sz w:val="23"/>
                              </w:rPr>
                              <w:t xml:space="preserve">Geppetto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Ascani</w:t>
                            </w:r>
                            <w:proofErr w:type="spellEnd"/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E23EB4" w14:paraId="656EE302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462208AE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Età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22B3C3E5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97</w:t>
                            </w:r>
                          </w:p>
                        </w:tc>
                      </w:tr>
                      <w:tr w:rsidR="00E23EB4" w14:paraId="421CD1D0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6A07B41E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Città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4495CE6C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Domodossola</w:t>
                            </w:r>
                          </w:p>
                        </w:tc>
                      </w:tr>
                      <w:tr w:rsidR="00E23EB4" w14:paraId="27E9FB15" w14:textId="77777777">
                        <w:trPr>
                          <w:trHeight w:val="508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66A9E476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Professione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1EAE8326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Pensionato</w:t>
                            </w:r>
                          </w:p>
                        </w:tc>
                      </w:tr>
                    </w:tbl>
                    <w:p w14:paraId="565229E5" w14:textId="77777777" w:rsidR="00E23EB4" w:rsidRDefault="00E23EB4" w:rsidP="00E23EB4"/>
                  </w:txbxContent>
                </v:textbox>
                <w10:wrap type="square"/>
              </v:shape>
            </w:pict>
          </mc:Fallback>
        </mc:AlternateContent>
      </w:r>
    </w:p>
    <w:p w14:paraId="4843C031" w14:textId="77777777" w:rsidR="00E23EB4" w:rsidRDefault="00E23EB4" w:rsidP="00E23EB4">
      <w:pPr>
        <w:spacing w:after="29"/>
        <w:ind w:left="90" w:right="94" w:hanging="10"/>
      </w:pPr>
      <w:r>
        <w:t xml:space="preserve"> </w:t>
      </w:r>
    </w:p>
    <w:p w14:paraId="6A30E98C" w14:textId="77777777" w:rsidR="00E23EB4" w:rsidRDefault="00E23EB4" w:rsidP="00E23EB4">
      <w:pPr>
        <w:spacing w:after="209"/>
        <w:ind w:left="2114" w:right="31"/>
      </w:pPr>
      <w:r>
        <w:t>Geppetto è un uomo che, nonostante la sua età, non ha grossi problemi di salute. Questa gli permette di vivere la sua vita solitaria senza grosse difficoltà</w:t>
      </w:r>
    </w:p>
    <w:p w14:paraId="717C8037" w14:textId="197E61C6" w:rsidR="00E23EB4" w:rsidRDefault="00E23EB4" w:rsidP="00416F30">
      <w:pPr>
        <w:spacing w:after="209"/>
        <w:ind w:right="31"/>
      </w:pPr>
      <w:r>
        <w:t>Ha lavorato tutta la vita alle terme di Bognanco, ma ormai è in pensione da ben 32 anni e passa le giornate a intrecciare ferri per creare bastoni da passeggio.</w:t>
      </w:r>
    </w:p>
    <w:p w14:paraId="504FAE72" w14:textId="77777777" w:rsidR="00E23EB4" w:rsidRDefault="00E23EB4" w:rsidP="00416F30">
      <w:pPr>
        <w:spacing w:after="148"/>
        <w:ind w:left="2024" w:right="31"/>
      </w:pPr>
      <w:r>
        <w:t>Cerca qualcuno che l’aiuti con la spesa poiché, nonostante la sua salute ferrea, il suo corpo non è in grado di sopportare spostamenti e pesi elevati.</w:t>
      </w:r>
    </w:p>
    <w:p w14:paraId="1BE43DFB" w14:textId="77777777" w:rsidR="00E23EB4" w:rsidRDefault="00E23EB4" w:rsidP="00E23EB4">
      <w:pPr>
        <w:pStyle w:val="Titolo5"/>
        <w:ind w:left="-5"/>
      </w:pPr>
    </w:p>
    <w:p w14:paraId="1E2A959C" w14:textId="77777777" w:rsidR="00E23EB4" w:rsidRDefault="00E23EB4" w:rsidP="00E23EB4">
      <w:pPr>
        <w:pStyle w:val="Titolo5"/>
        <w:ind w:left="-5"/>
      </w:pPr>
    </w:p>
    <w:p w14:paraId="62BA49D3" w14:textId="77777777" w:rsidR="00E23EB4" w:rsidRDefault="00E23EB4" w:rsidP="00E23EB4">
      <w:pPr>
        <w:pStyle w:val="Titolo5"/>
        <w:ind w:left="-5"/>
      </w:pPr>
    </w:p>
    <w:p w14:paraId="1FAF20C9" w14:textId="77777777" w:rsidR="00E23EB4" w:rsidRDefault="00E23EB4" w:rsidP="00E23EB4">
      <w:pPr>
        <w:pStyle w:val="Titolo5"/>
        <w:ind w:left="-5"/>
      </w:pPr>
      <w:r>
        <w:t>Obbiettivo</w:t>
      </w:r>
      <w:r>
        <w:rPr>
          <w:b w:val="0"/>
        </w:rPr>
        <w:t xml:space="preserve"> </w:t>
      </w:r>
    </w:p>
    <w:p w14:paraId="1C897F89" w14:textId="77777777" w:rsidR="00E23EB4" w:rsidRDefault="00E23EB4" w:rsidP="00E23EB4">
      <w:pPr>
        <w:pStyle w:val="Paragrafoelenco"/>
        <w:numPr>
          <w:ilvl w:val="0"/>
          <w:numId w:val="21"/>
        </w:numPr>
        <w:ind w:right="2756"/>
      </w:pPr>
      <w:r>
        <w:t>Visualizzare i prodotti necessari.</w:t>
      </w:r>
    </w:p>
    <w:p w14:paraId="61EE6D4E" w14:textId="77777777" w:rsidR="00E23EB4" w:rsidRDefault="00E23EB4" w:rsidP="00E23EB4">
      <w:pPr>
        <w:pStyle w:val="Paragrafoelenco"/>
        <w:numPr>
          <w:ilvl w:val="0"/>
          <w:numId w:val="21"/>
        </w:numPr>
        <w:ind w:right="2756"/>
      </w:pPr>
      <w:r>
        <w:t>Trovare luoghi: punti vendita di prodotti</w:t>
      </w:r>
    </w:p>
    <w:p w14:paraId="12E42E91" w14:textId="77777777" w:rsidR="00E23EB4" w:rsidRDefault="00E23EB4" w:rsidP="00E23EB4">
      <w:pPr>
        <w:pStyle w:val="Paragrafoelenco"/>
        <w:ind w:left="0" w:right="2756"/>
      </w:pPr>
    </w:p>
    <w:tbl>
      <w:tblPr>
        <w:tblW w:w="9758" w:type="dxa"/>
        <w:tblInd w:w="-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9" w:type="dxa"/>
          <w:left w:w="88" w:type="dxa"/>
          <w:right w:w="115" w:type="dxa"/>
        </w:tblCellMar>
        <w:tblLook w:val="0000" w:firstRow="0" w:lastRow="0" w:firstColumn="0" w:lastColumn="0" w:noHBand="0" w:noVBand="0"/>
      </w:tblPr>
      <w:tblGrid>
        <w:gridCol w:w="4878"/>
        <w:gridCol w:w="4880"/>
      </w:tblGrid>
      <w:tr w:rsidR="00E23EB4" w14:paraId="324E4396" w14:textId="77777777" w:rsidTr="000D0340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</w:tcPr>
          <w:p w14:paraId="56DB335C" w14:textId="77777777" w:rsidR="00E23EB4" w:rsidRDefault="00E23EB4" w:rsidP="000D0340">
            <w:pPr>
              <w:spacing w:line="254" w:lineRule="auto"/>
              <w:jc w:val="center"/>
              <w:rPr>
                <w:b/>
                <w:color w:val="FFFFFF"/>
                <w:sz w:val="23"/>
              </w:rPr>
            </w:pPr>
            <w:proofErr w:type="spellStart"/>
            <w:r>
              <w:rPr>
                <w:b/>
                <w:color w:val="FFFFFF"/>
                <w:sz w:val="23"/>
              </w:rPr>
              <w:t>Checklist</w:t>
            </w:r>
            <w:proofErr w:type="spellEnd"/>
            <w:r>
              <w:rPr>
                <w:b/>
                <w:color w:val="FFFFFF"/>
                <w:sz w:val="23"/>
              </w:rPr>
              <w:t xml:space="preserve"> Profilo Utente - Persona con patologia</w:t>
            </w:r>
          </w:p>
        </w:tc>
      </w:tr>
      <w:tr w:rsidR="00E23EB4" w14:paraId="7A5C0185" w14:textId="77777777" w:rsidTr="000D0340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7F83B24C" w14:textId="77777777" w:rsidR="00E23EB4" w:rsidRDefault="00E23EB4" w:rsidP="000D0340">
            <w:pPr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Conoscenza ed esperienza </w:t>
            </w:r>
          </w:p>
        </w:tc>
      </w:tr>
      <w:tr w:rsidR="00E23EB4" w14:paraId="1899E92C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6B34B85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col sistema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4FF11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CD56281" w14:textId="77777777" w:rsidTr="000D0340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6393071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Conoscenze di informatica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3C97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3D227FE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130BB24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Istruzione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82A79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>Diploma Professionale</w:t>
            </w:r>
          </w:p>
        </w:tc>
      </w:tr>
      <w:tr w:rsidR="00E23EB4" w14:paraId="28F4A5BB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055126A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interattivi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04FDE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668F04A0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4C86C59C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analoghi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7C0DE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</w:tr>
      <w:tr w:rsidR="00E23EB4" w14:paraId="0887105F" w14:textId="77777777" w:rsidTr="000D0340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17B15142" w14:textId="77777777" w:rsidR="00E23EB4" w:rsidRDefault="00E23EB4" w:rsidP="000D0340">
            <w:pPr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di lavoro e Caratteristiche dei task </w:t>
            </w:r>
          </w:p>
        </w:tc>
      </w:tr>
      <w:tr w:rsidR="00E23EB4" w14:paraId="244CC21C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408BB34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Frequenza d’uso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87491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66C81021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FBF6113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BD285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243060E9" w14:textId="77777777" w:rsidTr="000D0340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41FBDB2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Complessità del task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D2B3B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4E53F56F" w14:textId="77777777" w:rsidTr="000D0340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6F028277" w14:textId="77777777" w:rsidR="00E23EB4" w:rsidRDefault="00E23EB4" w:rsidP="000D0340">
            <w:pPr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fisiche </w:t>
            </w:r>
          </w:p>
        </w:tc>
      </w:tr>
      <w:tr w:rsidR="00E23EB4" w14:paraId="7DEC8A68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05FB73E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Corporatura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915F8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Media </w:t>
            </w:r>
          </w:p>
        </w:tc>
      </w:tr>
      <w:tr w:rsidR="00E23EB4" w14:paraId="421D4490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686A44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Sesso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9123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Uomo</w:t>
            </w:r>
          </w:p>
        </w:tc>
      </w:tr>
      <w:tr w:rsidR="00E23EB4" w14:paraId="32B6ED30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7DC2E1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Salute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00F47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t>Normale</w:t>
            </w:r>
          </w:p>
        </w:tc>
      </w:tr>
      <w:tr w:rsidR="00E23EB4" w14:paraId="158E1571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EB60E79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Predominanza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60F1A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Destro </w:t>
            </w:r>
          </w:p>
        </w:tc>
      </w:tr>
    </w:tbl>
    <w:p w14:paraId="06D93DFC" w14:textId="77777777" w:rsidR="00E23EB4" w:rsidRDefault="00E23EB4" w:rsidP="00E23EB4">
      <w:pPr>
        <w:spacing w:after="224" w:line="254" w:lineRule="auto"/>
        <w:ind w:right="94"/>
      </w:pPr>
    </w:p>
    <w:p w14:paraId="572BAD49" w14:textId="77777777" w:rsidR="00E23EB4" w:rsidRDefault="00E23EB4" w:rsidP="00E23EB4">
      <w:pPr>
        <w:pStyle w:val="Titolo4"/>
        <w:ind w:left="0"/>
      </w:pPr>
    </w:p>
    <w:p w14:paraId="41A3A0F6" w14:textId="7831FDFD" w:rsidR="00E23EB4" w:rsidRDefault="00B0017D" w:rsidP="00E23EB4">
      <w:pPr>
        <w:pStyle w:val="Titolo4"/>
        <w:ind w:left="0"/>
      </w:pPr>
      <w:r>
        <w:t>3</w:t>
      </w:r>
      <w:r w:rsidR="00E23EB4">
        <w:t>.2</w:t>
      </w:r>
      <w:r w:rsidR="00E23EB4">
        <w:rPr>
          <w:rFonts w:ascii="Arial" w:eastAsia="Arial" w:hAnsi="Arial" w:cs="Arial"/>
        </w:rPr>
        <w:t xml:space="preserve"> Proprietario Market</w:t>
      </w:r>
    </w:p>
    <w:p w14:paraId="5E906355" w14:textId="394E82B3" w:rsidR="00416F30" w:rsidRDefault="00E23EB4" w:rsidP="00416F30">
      <w:pPr>
        <w:pStyle w:val="Titolo5"/>
        <w:spacing w:after="14"/>
        <w:jc w:val="center"/>
      </w:pPr>
      <w:r>
        <w:t>Descrizione</w:t>
      </w:r>
    </w:p>
    <w:p w14:paraId="014945EA" w14:textId="3E192322" w:rsidR="00E23EB4" w:rsidRDefault="00416F30" w:rsidP="00416F30">
      <w:pPr>
        <w:spacing w:after="209"/>
        <w:ind w:right="31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22D6E2A8" wp14:editId="1C96C1AA">
            <wp:simplePos x="0" y="0"/>
            <wp:positionH relativeFrom="column">
              <wp:posOffset>-228600</wp:posOffset>
            </wp:positionH>
            <wp:positionV relativeFrom="paragraph">
              <wp:posOffset>193040</wp:posOffset>
            </wp:positionV>
            <wp:extent cx="2222500" cy="1660525"/>
            <wp:effectExtent l="0" t="0" r="0" b="3175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EB4">
        <w:t>Adriana è una donna felicemente sposata e madre di 5 figli.</w:t>
      </w:r>
      <w:r w:rsidR="00E23EB4"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385774FF" wp14:editId="0E303B86">
                <wp:simplePos x="0" y="0"/>
                <wp:positionH relativeFrom="column">
                  <wp:posOffset>-169545</wp:posOffset>
                </wp:positionH>
                <wp:positionV relativeFrom="paragraph">
                  <wp:posOffset>193040</wp:posOffset>
                </wp:positionV>
                <wp:extent cx="2240280" cy="299339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99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52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CellMar>
                                <w:top w:w="4" w:type="dxa"/>
                                <w:left w:w="88" w:type="dxa"/>
                                <w:bottom w:w="186" w:type="dxa"/>
                                <w:right w:w="92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90"/>
                              <w:gridCol w:w="1638"/>
                            </w:tblGrid>
                            <w:tr w:rsidR="00E23EB4" w14:paraId="5DCEC793" w14:textId="77777777">
                              <w:trPr>
                                <w:trHeight w:val="2385"/>
                              </w:trPr>
                              <w:tc>
                                <w:tcPr>
                                  <w:tcW w:w="352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6A65C4" w14:textId="77777777" w:rsidR="00E23EB4" w:rsidRDefault="00E23EB4">
                                  <w:pPr>
                                    <w:spacing w:line="259" w:lineRule="auto"/>
                                    <w:jc w:val="righ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23EB4" w14:paraId="5001488B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60CB3528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Nominativo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6EC328CE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 xml:space="preserve">Adriana </w:t>
                                  </w:r>
                                  <w:proofErr w:type="spellStart"/>
                                  <w:r>
                                    <w:rPr>
                                      <w:sz w:val="23"/>
                                    </w:rPr>
                                    <w:t>Sminzi</w:t>
                                  </w:r>
                                  <w:proofErr w:type="spellEnd"/>
                                </w:p>
                              </w:tc>
                            </w:tr>
                            <w:tr w:rsidR="00E23EB4" w14:paraId="259E8C45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5C48D0F0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Età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70847C39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52</w:t>
                                  </w:r>
                                </w:p>
                              </w:tc>
                            </w:tr>
                            <w:tr w:rsidR="00E23EB4" w14:paraId="6029233F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4E780CC1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Città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6E8E3236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Alberobello</w:t>
                                  </w:r>
                                </w:p>
                              </w:tc>
                            </w:tr>
                            <w:tr w:rsidR="00E23EB4" w14:paraId="37242BDD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</w:tcPr>
                                <w:p w14:paraId="253A1BCE" w14:textId="77777777" w:rsidR="00E23EB4" w:rsidRDefault="00E23EB4">
                                  <w:pPr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Professione</w:t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14:paraId="4149613D" w14:textId="77777777" w:rsidR="00E23EB4" w:rsidRDefault="00E23EB4">
                                  <w:pPr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Negoziante</w:t>
                                  </w:r>
                                </w:p>
                              </w:tc>
                            </w:tr>
                          </w:tbl>
                          <w:p w14:paraId="01B39ACD" w14:textId="77777777" w:rsidR="00E23EB4" w:rsidRDefault="00E23EB4" w:rsidP="00E23EB4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74FF" id="Frame2" o:spid="_x0000_s1028" type="#_x0000_t202" style="position:absolute;margin-left:-13.35pt;margin-top:15.2pt;width:176.4pt;height:235.7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" filled="f" stroked="f">
                <v:textbox inset="0,0,0,0">
                  <w:txbxContent>
                    <w:tbl>
                      <w:tblPr>
                        <w:tblW w:w="352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CellMar>
                          <w:top w:w="4" w:type="dxa"/>
                          <w:left w:w="88" w:type="dxa"/>
                          <w:bottom w:w="186" w:type="dxa"/>
                          <w:right w:w="92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90"/>
                        <w:gridCol w:w="1638"/>
                      </w:tblGrid>
                      <w:tr w:rsidR="00E23EB4" w14:paraId="5DCEC793" w14:textId="77777777">
                        <w:trPr>
                          <w:trHeight w:val="2385"/>
                        </w:trPr>
                        <w:tc>
                          <w:tcPr>
                            <w:tcW w:w="352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6A65C4" w14:textId="77777777" w:rsidR="00E23EB4" w:rsidRDefault="00E23EB4">
                            <w:pPr>
                              <w:spacing w:line="259" w:lineRule="auto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E23EB4" w14:paraId="5001488B" w14:textId="77777777">
                        <w:trPr>
                          <w:trHeight w:val="512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60CB3528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Nominativo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6EC328CE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Adriana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Sminzi</w:t>
                            </w:r>
                            <w:proofErr w:type="spellEnd"/>
                          </w:p>
                        </w:tc>
                      </w:tr>
                      <w:tr w:rsidR="00E23EB4" w14:paraId="259E8C45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5C48D0F0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Età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70847C39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52</w:t>
                            </w:r>
                          </w:p>
                        </w:tc>
                      </w:tr>
                      <w:tr w:rsidR="00E23EB4" w14:paraId="6029233F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4E780CC1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Città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6E8E3236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Alberobello</w:t>
                            </w:r>
                          </w:p>
                        </w:tc>
                      </w:tr>
                      <w:tr w:rsidR="00E23EB4" w14:paraId="37242BDD" w14:textId="77777777">
                        <w:trPr>
                          <w:trHeight w:val="508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</w:tcPr>
                          <w:p w14:paraId="253A1BCE" w14:textId="77777777" w:rsidR="00E23EB4" w:rsidRDefault="00E23EB4">
                            <w:pPr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Professione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14:paraId="4149613D" w14:textId="77777777" w:rsidR="00E23EB4" w:rsidRDefault="00E23EB4">
                            <w:pPr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Negoziante</w:t>
                            </w:r>
                          </w:p>
                        </w:tc>
                      </w:tr>
                    </w:tbl>
                    <w:p w14:paraId="01B39ACD" w14:textId="77777777" w:rsidR="00E23EB4" w:rsidRDefault="00E23EB4" w:rsidP="00E23EB4"/>
                  </w:txbxContent>
                </v:textbox>
                <w10:wrap type="square"/>
              </v:shape>
            </w:pict>
          </mc:Fallback>
        </mc:AlternateContent>
      </w:r>
    </w:p>
    <w:p w14:paraId="730BC4FF" w14:textId="4E3E10D9" w:rsidR="00E23EB4" w:rsidRDefault="00E23EB4" w:rsidP="00416F30">
      <w:pPr>
        <w:spacing w:after="209"/>
        <w:ind w:left="2114" w:right="31"/>
      </w:pPr>
      <w:r>
        <w:t>Gestisce con passione l’attività di famiglia: il minimarket in via Don Francesco Gigante. Si impegna ogni giorno per far crescere la sua attività con l’aiuto del marito, la suocera e i 2 figli più grandi.</w:t>
      </w:r>
    </w:p>
    <w:p w14:paraId="2591642C" w14:textId="77777777" w:rsidR="00E23EB4" w:rsidRDefault="00E23EB4" w:rsidP="00416F30">
      <w:pPr>
        <w:spacing w:after="148"/>
        <w:ind w:left="2024" w:right="31"/>
      </w:pPr>
      <w:r>
        <w:t>Cerca un modo per attirare la clientela che perde a causa della posizione non proprio favorevole al suo tipo di commercio.</w:t>
      </w:r>
    </w:p>
    <w:p w14:paraId="55BCC2D3" w14:textId="77777777" w:rsidR="00E23EB4" w:rsidRDefault="00E23EB4" w:rsidP="00416F30">
      <w:pPr>
        <w:spacing w:after="148"/>
        <w:ind w:left="2024" w:right="31"/>
      </w:pPr>
      <w:proofErr w:type="spellStart"/>
      <w:r>
        <w:t>Inolte</w:t>
      </w:r>
      <w:proofErr w:type="spellEnd"/>
      <w:r>
        <w:t xml:space="preserve"> vuole far conoscere i prodotti della sua famiglia che vengono tramandati di generazione in generazione e che produce essa stessa quando non è di turno al negozio.</w:t>
      </w:r>
    </w:p>
    <w:p w14:paraId="458B067F" w14:textId="77777777" w:rsidR="00E23EB4" w:rsidRDefault="00E23EB4" w:rsidP="00E23EB4">
      <w:pPr>
        <w:pStyle w:val="Titolo5"/>
        <w:ind w:left="-5"/>
      </w:pPr>
    </w:p>
    <w:p w14:paraId="01851AEB" w14:textId="77777777" w:rsidR="00E23EB4" w:rsidRDefault="00E23EB4" w:rsidP="00E23EB4">
      <w:pPr>
        <w:pStyle w:val="Titolo5"/>
        <w:ind w:left="-5"/>
      </w:pPr>
    </w:p>
    <w:p w14:paraId="6A66689C" w14:textId="77777777" w:rsidR="00E23EB4" w:rsidRDefault="00E23EB4" w:rsidP="00E23EB4">
      <w:pPr>
        <w:pStyle w:val="Titolo5"/>
        <w:ind w:left="-5"/>
      </w:pPr>
    </w:p>
    <w:p w14:paraId="13F8E260" w14:textId="77777777" w:rsidR="00416F30" w:rsidRDefault="00416F30" w:rsidP="00E23EB4">
      <w:pPr>
        <w:pStyle w:val="Titolo5"/>
        <w:ind w:left="-5"/>
      </w:pPr>
    </w:p>
    <w:p w14:paraId="4E112C14" w14:textId="77777777" w:rsidR="00416F30" w:rsidRDefault="00416F30" w:rsidP="00E23EB4">
      <w:pPr>
        <w:pStyle w:val="Titolo5"/>
        <w:ind w:left="-5"/>
      </w:pPr>
    </w:p>
    <w:p w14:paraId="03D4E5BE" w14:textId="77777777" w:rsidR="00416F30" w:rsidRDefault="00416F30" w:rsidP="00E23EB4">
      <w:pPr>
        <w:pStyle w:val="Titolo5"/>
        <w:ind w:left="-5"/>
      </w:pPr>
    </w:p>
    <w:p w14:paraId="75C80E33" w14:textId="77777777" w:rsidR="00E23EB4" w:rsidRDefault="00E23EB4" w:rsidP="00E23EB4">
      <w:pPr>
        <w:pStyle w:val="Titolo5"/>
        <w:ind w:left="-5"/>
      </w:pPr>
      <w:r>
        <w:t>Obbiettivo</w:t>
      </w:r>
      <w:r>
        <w:rPr>
          <w:b w:val="0"/>
        </w:rPr>
        <w:t xml:space="preserve"> </w:t>
      </w:r>
    </w:p>
    <w:p w14:paraId="16D5A48E" w14:textId="77777777" w:rsidR="00E23EB4" w:rsidRDefault="00E23EB4" w:rsidP="00E23EB4">
      <w:pPr>
        <w:pStyle w:val="Paragrafoelenco"/>
        <w:numPr>
          <w:ilvl w:val="0"/>
          <w:numId w:val="21"/>
        </w:numPr>
        <w:ind w:right="2756"/>
      </w:pPr>
      <w:r>
        <w:t>Visualizzare recensioni e feedback utente</w:t>
      </w:r>
    </w:p>
    <w:p w14:paraId="1D168FF7" w14:textId="77777777" w:rsidR="00E23EB4" w:rsidRDefault="00E23EB4" w:rsidP="00E23EB4">
      <w:pPr>
        <w:pStyle w:val="Paragrafoelenco"/>
        <w:numPr>
          <w:ilvl w:val="0"/>
          <w:numId w:val="21"/>
        </w:numPr>
        <w:ind w:right="2756"/>
      </w:pPr>
      <w:r>
        <w:t>Gestire account</w:t>
      </w:r>
    </w:p>
    <w:p w14:paraId="059DA8F0" w14:textId="77777777" w:rsidR="00E23EB4" w:rsidRDefault="00E23EB4" w:rsidP="00E23EB4">
      <w:pPr>
        <w:pStyle w:val="Paragrafoelenco"/>
        <w:ind w:left="0" w:right="2756"/>
      </w:pPr>
    </w:p>
    <w:tbl>
      <w:tblPr>
        <w:tblW w:w="9758" w:type="dxa"/>
        <w:tblInd w:w="-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9" w:type="dxa"/>
          <w:left w:w="88" w:type="dxa"/>
          <w:right w:w="115" w:type="dxa"/>
        </w:tblCellMar>
        <w:tblLook w:val="0000" w:firstRow="0" w:lastRow="0" w:firstColumn="0" w:lastColumn="0" w:noHBand="0" w:noVBand="0"/>
      </w:tblPr>
      <w:tblGrid>
        <w:gridCol w:w="4878"/>
        <w:gridCol w:w="4880"/>
      </w:tblGrid>
      <w:tr w:rsidR="00E23EB4" w14:paraId="59264958" w14:textId="77777777" w:rsidTr="000D0340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</w:tcPr>
          <w:p w14:paraId="0C66A721" w14:textId="77777777" w:rsidR="00E23EB4" w:rsidRDefault="00E23EB4" w:rsidP="000D0340">
            <w:pPr>
              <w:spacing w:line="254" w:lineRule="auto"/>
              <w:jc w:val="center"/>
              <w:rPr>
                <w:b/>
                <w:color w:val="FFFFFF"/>
                <w:sz w:val="23"/>
              </w:rPr>
            </w:pPr>
            <w:proofErr w:type="spellStart"/>
            <w:r>
              <w:rPr>
                <w:b/>
                <w:color w:val="FFFFFF"/>
                <w:sz w:val="23"/>
              </w:rPr>
              <w:t>Checklist</w:t>
            </w:r>
            <w:proofErr w:type="spellEnd"/>
            <w:r>
              <w:rPr>
                <w:b/>
                <w:color w:val="FFFFFF"/>
                <w:sz w:val="23"/>
              </w:rPr>
              <w:t xml:space="preserve"> Profilo Utente - Persona con patologia</w:t>
            </w:r>
          </w:p>
        </w:tc>
      </w:tr>
      <w:tr w:rsidR="00E23EB4" w14:paraId="0DF949B3" w14:textId="77777777" w:rsidTr="000D0340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2CD8A331" w14:textId="77777777" w:rsidR="00E23EB4" w:rsidRDefault="00E23EB4" w:rsidP="000D0340">
            <w:pPr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Conoscenza ed esperienza </w:t>
            </w:r>
          </w:p>
        </w:tc>
      </w:tr>
      <w:tr w:rsidR="00E23EB4" w14:paraId="12DB0310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F8D02AA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col sistema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BF4C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23EB4" w14:paraId="2AED808C" w14:textId="77777777" w:rsidTr="000D0340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7114531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Conoscenze di informatica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85478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2D0DA681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469458F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Istruzione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E82D4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>Licenza Media</w:t>
            </w:r>
          </w:p>
        </w:tc>
      </w:tr>
      <w:tr w:rsidR="00E23EB4" w14:paraId="610C07B1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FB97222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interattivi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C894D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6CFA0E0A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58FFE66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Esperienza nell’uso di sistemi analoghi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F5484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</w:tr>
      <w:tr w:rsidR="00E23EB4" w14:paraId="3066F8FF" w14:textId="77777777" w:rsidTr="000D0340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4FF9776A" w14:textId="77777777" w:rsidR="00E23EB4" w:rsidRDefault="00E23EB4" w:rsidP="000D0340">
            <w:pPr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di lavoro e Caratteristiche dei task </w:t>
            </w:r>
          </w:p>
        </w:tc>
      </w:tr>
      <w:tr w:rsidR="00E23EB4" w14:paraId="0C577CE1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796B2028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Frequenza d’uso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D905A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23EB4" w14:paraId="132B538A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135E6F59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2783C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23EB4" w14:paraId="77CD45BF" w14:textId="77777777" w:rsidTr="000D0340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0030A263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Complessità del task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26DDB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Medio</w:t>
            </w:r>
          </w:p>
        </w:tc>
      </w:tr>
      <w:tr w:rsidR="00E23EB4" w14:paraId="3AB3E829" w14:textId="77777777" w:rsidTr="000D0340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18F99ACA" w14:textId="77777777" w:rsidR="00E23EB4" w:rsidRDefault="00E23EB4" w:rsidP="000D0340">
            <w:pPr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 xml:space="preserve">Caratteristiche fisiche </w:t>
            </w:r>
          </w:p>
        </w:tc>
      </w:tr>
      <w:tr w:rsidR="00E23EB4" w14:paraId="77C56A98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22DE504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Corporatura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97B8B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rPr>
                <w:sz w:val="23"/>
              </w:rPr>
              <w:t xml:space="preserve">Robusta </w:t>
            </w:r>
          </w:p>
        </w:tc>
      </w:tr>
      <w:tr w:rsidR="00E23EB4" w14:paraId="1B9B921E" w14:textId="77777777" w:rsidTr="000D0340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6B974705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Sesso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C8A1F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Donna</w:t>
            </w:r>
          </w:p>
        </w:tc>
      </w:tr>
      <w:tr w:rsidR="00E23EB4" w14:paraId="62E3088E" w14:textId="77777777" w:rsidTr="000D0340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A414DFC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t xml:space="preserve">Salute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98227" w14:textId="77777777" w:rsidR="00E23EB4" w:rsidRDefault="00E23EB4" w:rsidP="000D0340">
            <w:pPr>
              <w:spacing w:line="254" w:lineRule="auto"/>
              <w:ind w:left="4" w:right="94" w:hanging="10"/>
            </w:pPr>
            <w:r>
              <w:t>Ottima</w:t>
            </w:r>
          </w:p>
        </w:tc>
      </w:tr>
      <w:tr w:rsidR="00E23EB4" w14:paraId="1336C4E5" w14:textId="77777777" w:rsidTr="000D0340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</w:tcPr>
          <w:p w14:paraId="3ACC0920" w14:textId="77777777" w:rsidR="00E23EB4" w:rsidRDefault="00E23EB4" w:rsidP="000D0340">
            <w:pPr>
              <w:spacing w:line="254" w:lineRule="auto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Predominanza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6ECC9" w14:textId="77777777" w:rsidR="00E23EB4" w:rsidRDefault="00E23EB4" w:rsidP="000D0340">
            <w:pPr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 xml:space="preserve">Destro </w:t>
            </w:r>
          </w:p>
        </w:tc>
      </w:tr>
    </w:tbl>
    <w:p w14:paraId="6B252F5F" w14:textId="31A234D9" w:rsidR="00A350FE" w:rsidRDefault="00A350FE" w:rsidP="00A350FE">
      <w:pPr>
        <w:pStyle w:val="Corpotesto"/>
      </w:pPr>
    </w:p>
    <w:p w14:paraId="36D22F31" w14:textId="386933C8" w:rsidR="00E96540" w:rsidRDefault="00E96540" w:rsidP="00A350FE">
      <w:pPr>
        <w:pStyle w:val="Corpotesto"/>
      </w:pPr>
    </w:p>
    <w:p w14:paraId="3AFBD23F" w14:textId="78A15144" w:rsidR="00E96540" w:rsidRDefault="00E96540" w:rsidP="00E96540">
      <w:pPr>
        <w:pStyle w:val="Titolo4"/>
        <w:ind w:left="0"/>
      </w:pPr>
      <w:r>
        <w:t xml:space="preserve">3.3 </w:t>
      </w:r>
      <w:r>
        <w:rPr>
          <w:rFonts w:ascii="Arial" w:eastAsia="Arial" w:hAnsi="Arial" w:cs="Arial"/>
        </w:rPr>
        <w:t xml:space="preserve">  Volontario Market</w:t>
      </w:r>
    </w:p>
    <w:p w14:paraId="69BD87D6" w14:textId="77777777" w:rsidR="00E96540" w:rsidRDefault="00E96540" w:rsidP="00E96540">
      <w:pPr>
        <w:pStyle w:val="Titolo5"/>
        <w:spacing w:after="1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9912F5" wp14:editId="1F790EDB">
                <wp:simplePos x="0" y="0"/>
                <wp:positionH relativeFrom="column">
                  <wp:posOffset>-169560</wp:posOffset>
                </wp:positionH>
                <wp:positionV relativeFrom="paragraph">
                  <wp:posOffset>127800</wp:posOffset>
                </wp:positionV>
                <wp:extent cx="1972800" cy="3841200"/>
                <wp:effectExtent l="0" t="0" r="0" b="0"/>
                <wp:wrapSquare wrapText="bothSides"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800" cy="3841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352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1638"/>
                            </w:tblGrid>
                            <w:tr w:rsidR="00E96540" w14:paraId="0AF5352F" w14:textId="77777777">
                              <w:trPr>
                                <w:trHeight w:val="3915"/>
                              </w:trPr>
                              <w:tc>
                                <w:tcPr>
                                  <w:tcW w:w="352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  <w:vAlign w:val="bottom"/>
                                </w:tcPr>
                                <w:p w14:paraId="56A1743D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  <w:jc w:val="righ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noProof/>
                                      <w:sz w:val="23"/>
                                    </w:rPr>
                                    <w:drawing>
                                      <wp:inline distT="0" distB="0" distL="0" distR="0" wp14:anchorId="498CF90D" wp14:editId="2B6A157D">
                                        <wp:extent cx="1972800" cy="2153160"/>
                                        <wp:effectExtent l="0" t="0" r="0" b="5840"/>
                                        <wp:docPr id="10" name="Image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lum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2800" cy="2153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96540" w14:paraId="61D71995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7C060A90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Nominativo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0ED022E3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 xml:space="preserve">Tommaso </w:t>
                                  </w:r>
                                  <w:proofErr w:type="spellStart"/>
                                  <w:r>
                                    <w:rPr>
                                      <w:sz w:val="23"/>
                                    </w:rPr>
                                    <w:t>Mignogna</w:t>
                                  </w:r>
                                  <w:proofErr w:type="spellEnd"/>
                                </w:p>
                              </w:tc>
                            </w:tr>
                            <w:tr w:rsidR="00E96540" w14:paraId="2B6FD1FE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13FD4F09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Età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77CDC0F1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E96540" w14:paraId="3D6DFC78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7BD7BB3C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1E36F552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Termoli</w:t>
                                  </w:r>
                                </w:p>
                              </w:tc>
                            </w:tr>
                            <w:tr w:rsidR="00E96540" w14:paraId="6ADCCE0F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4F81BD"/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3F7B4B7B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Professione</w:t>
                                  </w:r>
                                </w:p>
                              </w:tc>
                              <w:tc>
                                <w:tcPr>
                                  <w:tcW w:w="163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" w:type="dxa"/>
                                    <w:left w:w="96" w:type="dxa"/>
                                    <w:bottom w:w="186" w:type="dxa"/>
                                    <w:right w:w="92" w:type="dxa"/>
                                  </w:tcMar>
                                </w:tcPr>
                                <w:p w14:paraId="780B76E3" w14:textId="77777777" w:rsidR="00E96540" w:rsidRDefault="00E96540">
                                  <w:pPr>
                                    <w:pStyle w:val="Standard"/>
                                    <w:spacing w:line="259" w:lineRule="auto"/>
                                    <w:ind w:left="4" w:right="94" w:hanging="10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Volontario</w:t>
                                  </w:r>
                                </w:p>
                              </w:tc>
                            </w:tr>
                          </w:tbl>
                          <w:p w14:paraId="33DA0F5C" w14:textId="77777777" w:rsidR="00E96540" w:rsidRDefault="00E96540" w:rsidP="00E96540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912F5" id="Frame3" o:spid="_x0000_s1029" type="#_x0000_t202" style="position:absolute;left:0;text-align:left;margin-left:-13.35pt;margin-top:10.05pt;width:155.35pt;height:302.45pt;z-index:25166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" filled="f" stroked="f">
                <v:textbox style="mso-fit-shape-to-text:t" inset="0,0,0,0">
                  <w:txbxContent>
                    <w:tbl>
                      <w:tblPr>
                        <w:tblW w:w="352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1638"/>
                      </w:tblGrid>
                      <w:tr w:rsidR="00E96540" w14:paraId="0AF5352F" w14:textId="77777777">
                        <w:trPr>
                          <w:trHeight w:val="3915"/>
                        </w:trPr>
                        <w:tc>
                          <w:tcPr>
                            <w:tcW w:w="352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  <w:vAlign w:val="bottom"/>
                          </w:tcPr>
                          <w:p w14:paraId="56A1743D" w14:textId="77777777" w:rsidR="00E96540" w:rsidRDefault="00E96540">
                            <w:pPr>
                              <w:pStyle w:val="Standard"/>
                              <w:spacing w:line="259" w:lineRule="auto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noProof/>
                                <w:sz w:val="23"/>
                              </w:rPr>
                              <w:drawing>
                                <wp:inline distT="0" distB="0" distL="0" distR="0" wp14:anchorId="498CF90D" wp14:editId="2B6A157D">
                                  <wp:extent cx="1972800" cy="2153160"/>
                                  <wp:effectExtent l="0" t="0" r="0" b="5840"/>
                                  <wp:docPr id="10" name="Image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2800" cy="215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E96540" w14:paraId="61D71995" w14:textId="77777777">
                        <w:trPr>
                          <w:trHeight w:val="512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7C060A90" w14:textId="77777777" w:rsidR="00E96540" w:rsidRDefault="00E96540">
                            <w:pPr>
                              <w:pStyle w:val="Standard"/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Nominativo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0ED022E3" w14:textId="77777777" w:rsidR="00E96540" w:rsidRDefault="00E96540">
                            <w:pPr>
                              <w:pStyle w:val="Standard"/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Tommaso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Mignogna</w:t>
                            </w:r>
                            <w:proofErr w:type="spellEnd"/>
                          </w:p>
                        </w:tc>
                      </w:tr>
                      <w:tr w:rsidR="00E96540" w14:paraId="2B6FD1FE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13FD4F09" w14:textId="77777777" w:rsidR="00E96540" w:rsidRDefault="00E96540">
                            <w:pPr>
                              <w:pStyle w:val="Standard"/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Età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77CDC0F1" w14:textId="77777777" w:rsidR="00E96540" w:rsidRDefault="00E96540">
                            <w:pPr>
                              <w:pStyle w:val="Standard"/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17</w:t>
                            </w:r>
                          </w:p>
                        </w:tc>
                      </w:tr>
                      <w:tr w:rsidR="00E96540" w14:paraId="3D6DFC78" w14:textId="77777777">
                        <w:trPr>
                          <w:trHeight w:val="525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7BD7BB3C" w14:textId="77777777" w:rsidR="00E96540" w:rsidRDefault="00E96540">
                            <w:pPr>
                              <w:pStyle w:val="Standard"/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Città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1E36F552" w14:textId="77777777" w:rsidR="00E96540" w:rsidRDefault="00E96540">
                            <w:pPr>
                              <w:pStyle w:val="Standard"/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Termoli</w:t>
                            </w:r>
                          </w:p>
                        </w:tc>
                      </w:tr>
                      <w:tr w:rsidR="00E96540" w14:paraId="6ADCCE0F" w14:textId="77777777">
                        <w:trPr>
                          <w:trHeight w:val="508"/>
                        </w:trPr>
                        <w:tc>
                          <w:tcPr>
                            <w:tcW w:w="18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4F81BD"/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3F7B4B7B" w14:textId="77777777" w:rsidR="00E96540" w:rsidRDefault="00E96540">
                            <w:pPr>
                              <w:pStyle w:val="Standard"/>
                              <w:spacing w:line="259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Professione</w:t>
                            </w:r>
                          </w:p>
                        </w:tc>
                        <w:tc>
                          <w:tcPr>
                            <w:tcW w:w="163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" w:type="dxa"/>
                              <w:left w:w="96" w:type="dxa"/>
                              <w:bottom w:w="186" w:type="dxa"/>
                              <w:right w:w="92" w:type="dxa"/>
                            </w:tcMar>
                          </w:tcPr>
                          <w:p w14:paraId="780B76E3" w14:textId="77777777" w:rsidR="00E96540" w:rsidRDefault="00E96540">
                            <w:pPr>
                              <w:pStyle w:val="Standard"/>
                              <w:spacing w:line="259" w:lineRule="auto"/>
                              <w:ind w:left="4" w:right="94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Volontario</w:t>
                            </w:r>
                          </w:p>
                        </w:tc>
                      </w:tr>
                    </w:tbl>
                    <w:p w14:paraId="33DA0F5C" w14:textId="77777777" w:rsidR="00E96540" w:rsidRDefault="00E96540" w:rsidP="00E96540"/>
                  </w:txbxContent>
                </v:textbox>
                <w10:wrap type="square"/>
              </v:shape>
            </w:pict>
          </mc:Fallback>
        </mc:AlternateContent>
      </w:r>
      <w:r>
        <w:t>Descrizione</w:t>
      </w:r>
    </w:p>
    <w:p w14:paraId="27110B7D" w14:textId="77777777" w:rsidR="00E96540" w:rsidRDefault="00E96540" w:rsidP="00E96540">
      <w:pPr>
        <w:pStyle w:val="Standard"/>
        <w:spacing w:after="29"/>
        <w:ind w:left="90" w:right="94" w:hanging="10"/>
      </w:pPr>
      <w:r>
        <w:t xml:space="preserve"> </w:t>
      </w:r>
    </w:p>
    <w:p w14:paraId="53F27FB8" w14:textId="77777777" w:rsidR="00E96540" w:rsidRDefault="00E96540" w:rsidP="00E96540">
      <w:pPr>
        <w:pStyle w:val="Standard"/>
        <w:spacing w:after="209"/>
        <w:ind w:left="2114" w:right="31"/>
      </w:pPr>
      <w:r>
        <w:t>Tommaso è un ragazzo che frequenta il Liceo Scientifico all’istituto “Ettore Marojana” di Termoli.</w:t>
      </w:r>
    </w:p>
    <w:p w14:paraId="191A905C" w14:textId="77777777" w:rsidR="00E96540" w:rsidRDefault="00E96540" w:rsidP="00E96540">
      <w:pPr>
        <w:pStyle w:val="Standard"/>
        <w:spacing w:after="209"/>
        <w:ind w:left="2114" w:right="31"/>
      </w:pPr>
      <w:r>
        <w:t>Nel tempo libero gli piace smanettare con componenti elettriche, suonare la batteria e fare scherzi in giro per le vie del centro storico.</w:t>
      </w:r>
    </w:p>
    <w:p w14:paraId="2B20DD15" w14:textId="77777777" w:rsidR="00E96540" w:rsidRDefault="00E96540" w:rsidP="00E96540">
      <w:pPr>
        <w:pStyle w:val="Standard"/>
        <w:spacing w:after="209"/>
        <w:ind w:left="2114" w:right="31"/>
      </w:pPr>
      <w:r>
        <w:t>Nonostante la sua indole irrequieta è un ragazzo che ci tiene al bene della comunità e infatti quando può dà una mano come volontario nella misericordia locale.</w:t>
      </w:r>
    </w:p>
    <w:p w14:paraId="26CE494B" w14:textId="617EE821" w:rsidR="00E96540" w:rsidRDefault="00E96540" w:rsidP="00E96540">
      <w:pPr>
        <w:pStyle w:val="Standard"/>
        <w:spacing w:after="148"/>
        <w:ind w:left="2024" w:right="31"/>
      </w:pPr>
      <w:r>
        <w:t>Cerca un modo per guadagnare e al contempo essere di aiuto alle persone che si trovano in difficoltà.</w:t>
      </w:r>
    </w:p>
    <w:p w14:paraId="52DE93D8" w14:textId="77777777" w:rsidR="00E96540" w:rsidRDefault="00E96540" w:rsidP="00E96540">
      <w:pPr>
        <w:pStyle w:val="Standard"/>
        <w:spacing w:after="148"/>
        <w:ind w:left="2034" w:right="31" w:hanging="10"/>
      </w:pPr>
    </w:p>
    <w:p w14:paraId="3FDA97E4" w14:textId="77777777" w:rsidR="00E96540" w:rsidRDefault="00E96540" w:rsidP="00E96540">
      <w:pPr>
        <w:pStyle w:val="Titolo5"/>
        <w:ind w:left="-5"/>
      </w:pPr>
    </w:p>
    <w:p w14:paraId="4001D82D" w14:textId="77777777" w:rsidR="00E96540" w:rsidRDefault="00E96540" w:rsidP="00E96540">
      <w:pPr>
        <w:pStyle w:val="Titolo5"/>
        <w:ind w:left="-5"/>
      </w:pPr>
    </w:p>
    <w:p w14:paraId="21CF01BA" w14:textId="77777777" w:rsidR="00E96540" w:rsidRDefault="00E96540" w:rsidP="00E96540">
      <w:pPr>
        <w:pStyle w:val="Titolo5"/>
        <w:ind w:left="-5"/>
      </w:pPr>
    </w:p>
    <w:p w14:paraId="391ABD6A" w14:textId="77777777" w:rsidR="003B308E" w:rsidRDefault="003B308E" w:rsidP="00E96540">
      <w:pPr>
        <w:pStyle w:val="Titolo5"/>
        <w:ind w:left="-5"/>
      </w:pPr>
    </w:p>
    <w:p w14:paraId="506CA852" w14:textId="77777777" w:rsidR="003B308E" w:rsidRDefault="003B308E" w:rsidP="00E96540">
      <w:pPr>
        <w:pStyle w:val="Titolo5"/>
        <w:ind w:left="-5"/>
      </w:pPr>
    </w:p>
    <w:p w14:paraId="6491287E" w14:textId="77777777" w:rsidR="003B308E" w:rsidRDefault="003B308E" w:rsidP="00E96540">
      <w:pPr>
        <w:pStyle w:val="Titolo5"/>
        <w:ind w:left="-5"/>
      </w:pPr>
    </w:p>
    <w:p w14:paraId="287CBB34" w14:textId="77777777" w:rsidR="003B308E" w:rsidRDefault="003B308E" w:rsidP="00E96540">
      <w:pPr>
        <w:pStyle w:val="Titolo5"/>
        <w:ind w:left="-5"/>
      </w:pPr>
    </w:p>
    <w:p w14:paraId="636667FD" w14:textId="77777777" w:rsidR="003B308E" w:rsidRDefault="003B308E" w:rsidP="00E96540">
      <w:pPr>
        <w:pStyle w:val="Titolo5"/>
        <w:ind w:left="-5"/>
      </w:pPr>
    </w:p>
    <w:p w14:paraId="1D820C12" w14:textId="54267BC0" w:rsidR="00E96540" w:rsidRDefault="00E96540" w:rsidP="00E96540">
      <w:pPr>
        <w:pStyle w:val="Titolo5"/>
        <w:ind w:left="-5"/>
      </w:pPr>
      <w:r>
        <w:t>Obbiettivo</w:t>
      </w:r>
    </w:p>
    <w:p w14:paraId="2115DDAA" w14:textId="77777777" w:rsidR="00E96540" w:rsidRDefault="00E96540" w:rsidP="00E96540">
      <w:pPr>
        <w:pStyle w:val="Paragrafoelenco"/>
        <w:numPr>
          <w:ilvl w:val="0"/>
          <w:numId w:val="24"/>
        </w:numPr>
        <w:suppressAutoHyphens/>
        <w:autoSpaceDN w:val="0"/>
        <w:ind w:right="2756"/>
        <w:contextualSpacing w:val="0"/>
        <w:textAlignment w:val="baseline"/>
      </w:pPr>
      <w:r>
        <w:t>Aiutare persone con difficoltà</w:t>
      </w:r>
    </w:p>
    <w:p w14:paraId="5EE59567" w14:textId="77777777" w:rsidR="00E96540" w:rsidRDefault="00E96540" w:rsidP="00E96540">
      <w:pPr>
        <w:pStyle w:val="Paragrafoelenco"/>
        <w:numPr>
          <w:ilvl w:val="0"/>
          <w:numId w:val="24"/>
        </w:numPr>
        <w:suppressAutoHyphens/>
        <w:autoSpaceDN w:val="0"/>
        <w:ind w:right="2756"/>
        <w:contextualSpacing w:val="0"/>
        <w:textAlignment w:val="baseline"/>
      </w:pPr>
      <w:r>
        <w:t>Guadagnare qualcosa in più</w:t>
      </w:r>
    </w:p>
    <w:p w14:paraId="28A177AC" w14:textId="77777777" w:rsidR="00E96540" w:rsidRDefault="00E96540" w:rsidP="00E96540">
      <w:pPr>
        <w:pStyle w:val="Paragrafoelenco"/>
        <w:ind w:left="0" w:right="2756"/>
      </w:pPr>
    </w:p>
    <w:tbl>
      <w:tblPr>
        <w:tblW w:w="9758" w:type="dxa"/>
        <w:tblInd w:w="-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8"/>
        <w:gridCol w:w="4880"/>
      </w:tblGrid>
      <w:tr w:rsidR="00E96540" w14:paraId="147DBF20" w14:textId="77777777" w:rsidTr="00A72A3A">
        <w:trPr>
          <w:trHeight w:val="283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97D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5578C080" w14:textId="77777777" w:rsidR="00E96540" w:rsidRDefault="00E96540" w:rsidP="00A72A3A">
            <w:pPr>
              <w:pStyle w:val="Standard"/>
              <w:spacing w:line="254" w:lineRule="auto"/>
              <w:jc w:val="center"/>
              <w:rPr>
                <w:b/>
                <w:color w:val="FFFFFF"/>
                <w:sz w:val="23"/>
              </w:rPr>
            </w:pPr>
            <w:proofErr w:type="spellStart"/>
            <w:r>
              <w:rPr>
                <w:b/>
                <w:color w:val="FFFFFF"/>
                <w:sz w:val="23"/>
              </w:rPr>
              <w:t>Checklist</w:t>
            </w:r>
            <w:proofErr w:type="spellEnd"/>
            <w:r>
              <w:rPr>
                <w:b/>
                <w:color w:val="FFFFFF"/>
                <w:sz w:val="23"/>
              </w:rPr>
              <w:t xml:space="preserve"> Profilo Utente - Persona con patologia</w:t>
            </w:r>
          </w:p>
        </w:tc>
      </w:tr>
      <w:tr w:rsidR="00E96540" w14:paraId="799333A1" w14:textId="77777777" w:rsidTr="00A72A3A">
        <w:trPr>
          <w:trHeight w:val="284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719F32F" w14:textId="77777777" w:rsidR="00E96540" w:rsidRDefault="00E96540" w:rsidP="00A72A3A">
            <w:pPr>
              <w:pStyle w:val="Standard"/>
              <w:spacing w:line="254" w:lineRule="auto"/>
              <w:ind w:left="10" w:right="1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Conoscenza ed esperienza</w:t>
            </w:r>
          </w:p>
        </w:tc>
      </w:tr>
      <w:tr w:rsidR="00E96540" w14:paraId="2DF10BED" w14:textId="77777777" w:rsidTr="00A72A3A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F30945D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col sistema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5B8646A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736C995F" w14:textId="77777777" w:rsidTr="00A72A3A">
        <w:trPr>
          <w:trHeight w:val="286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3635FA3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Conoscenze di informatica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658B034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Media</w:t>
            </w:r>
          </w:p>
        </w:tc>
      </w:tr>
      <w:tr w:rsidR="00E96540" w14:paraId="121AA7D4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844D397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Istruzione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37607EB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rPr>
                <w:sz w:val="23"/>
              </w:rPr>
              <w:t>Licenza Media</w:t>
            </w:r>
          </w:p>
        </w:tc>
      </w:tr>
      <w:tr w:rsidR="00E96540" w14:paraId="1EFFDBDE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3A52165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nell’uso di sistemi interattivi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10FEEE12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55C30746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58A29762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Esperienza nell’uso di sistemi analoghi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0966C3B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SI</w:t>
            </w:r>
          </w:p>
        </w:tc>
      </w:tr>
      <w:tr w:rsidR="00E96540" w14:paraId="73BECEA2" w14:textId="77777777" w:rsidTr="00A72A3A">
        <w:trPr>
          <w:trHeight w:val="286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5FADB60" w14:textId="77777777" w:rsidR="00E96540" w:rsidRDefault="00E96540" w:rsidP="00A72A3A">
            <w:pPr>
              <w:pStyle w:val="Standard"/>
              <w:spacing w:line="254" w:lineRule="auto"/>
              <w:ind w:left="10" w:right="5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Caratteristiche di lavoro e Caratteristiche dei task</w:t>
            </w:r>
          </w:p>
        </w:tc>
      </w:tr>
      <w:tr w:rsidR="00E96540" w14:paraId="24864608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A0A181B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Frequenza d’uso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04BBC5E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6169749A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4E395954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Importanza del task 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924BCBE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Alta</w:t>
            </w:r>
          </w:p>
        </w:tc>
      </w:tr>
      <w:tr w:rsidR="00E96540" w14:paraId="49604B8E" w14:textId="77777777" w:rsidTr="00A72A3A">
        <w:trPr>
          <w:trHeight w:val="283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5AB1EE6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Complessità del task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0CD2710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Bassa</w:t>
            </w:r>
          </w:p>
        </w:tc>
      </w:tr>
      <w:tr w:rsidR="00E96540" w14:paraId="32B8EC5F" w14:textId="77777777" w:rsidTr="00A72A3A">
        <w:trPr>
          <w:trHeight w:val="272"/>
        </w:trPr>
        <w:tc>
          <w:tcPr>
            <w:tcW w:w="9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E3F7003" w14:textId="77777777" w:rsidR="00E96540" w:rsidRDefault="00E96540" w:rsidP="00A72A3A">
            <w:pPr>
              <w:pStyle w:val="Standard"/>
              <w:spacing w:line="254" w:lineRule="auto"/>
              <w:ind w:left="10" w:right="24" w:hanging="10"/>
              <w:jc w:val="center"/>
              <w:rPr>
                <w:color w:val="FFFFFF"/>
                <w:sz w:val="23"/>
              </w:rPr>
            </w:pPr>
            <w:r>
              <w:rPr>
                <w:color w:val="FFFFFF"/>
                <w:sz w:val="23"/>
              </w:rPr>
              <w:t>Caratteristiche fisiche</w:t>
            </w:r>
          </w:p>
        </w:tc>
      </w:tr>
      <w:tr w:rsidR="00E96540" w14:paraId="20ACDF70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7B50C4B6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Corporatura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4976FE7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rPr>
                <w:sz w:val="23"/>
              </w:rPr>
              <w:t>Normale</w:t>
            </w:r>
          </w:p>
        </w:tc>
      </w:tr>
      <w:tr w:rsidR="00E96540" w14:paraId="3C21395A" w14:textId="77777777" w:rsidTr="00A72A3A">
        <w:trPr>
          <w:trHeight w:val="270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304A275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Sesso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3D92305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Uomo</w:t>
            </w:r>
          </w:p>
        </w:tc>
      </w:tr>
      <w:tr w:rsidR="00E96540" w14:paraId="62999FD2" w14:textId="77777777" w:rsidTr="00A72A3A">
        <w:trPr>
          <w:trHeight w:val="285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61A216EC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Salute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225644C9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</w:pPr>
            <w:r>
              <w:t>Ottima</w:t>
            </w:r>
          </w:p>
        </w:tc>
      </w:tr>
      <w:tr w:rsidR="00E96540" w14:paraId="5DAEF89D" w14:textId="77777777" w:rsidTr="00A72A3A">
        <w:trPr>
          <w:trHeight w:val="272"/>
        </w:trPr>
        <w:tc>
          <w:tcPr>
            <w:tcW w:w="4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3A951C19" w14:textId="77777777" w:rsidR="00E96540" w:rsidRDefault="00E96540" w:rsidP="00A72A3A">
            <w:pPr>
              <w:pStyle w:val="Standard"/>
              <w:spacing w:line="254" w:lineRule="auto"/>
              <w:rPr>
                <w:sz w:val="23"/>
              </w:rPr>
            </w:pPr>
            <w:r>
              <w:rPr>
                <w:sz w:val="23"/>
              </w:rPr>
              <w:t>Predominanza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" w:type="dxa"/>
              <w:left w:w="96" w:type="dxa"/>
              <w:bottom w:w="0" w:type="dxa"/>
              <w:right w:w="115" w:type="dxa"/>
            </w:tcMar>
          </w:tcPr>
          <w:p w14:paraId="0563B8A3" w14:textId="77777777" w:rsidR="00E96540" w:rsidRDefault="00E96540" w:rsidP="00A72A3A">
            <w:pPr>
              <w:pStyle w:val="Standard"/>
              <w:spacing w:line="254" w:lineRule="auto"/>
              <w:ind w:left="4" w:right="94" w:hanging="10"/>
              <w:rPr>
                <w:sz w:val="23"/>
              </w:rPr>
            </w:pPr>
            <w:r>
              <w:rPr>
                <w:sz w:val="23"/>
              </w:rPr>
              <w:t>Destro</w:t>
            </w:r>
          </w:p>
        </w:tc>
      </w:tr>
    </w:tbl>
    <w:p w14:paraId="1C84901B" w14:textId="77777777" w:rsidR="00E96540" w:rsidRDefault="00E96540" w:rsidP="00E96540">
      <w:pPr>
        <w:pStyle w:val="Standard"/>
        <w:spacing w:after="224" w:line="254" w:lineRule="auto"/>
        <w:ind w:right="94"/>
        <w:rPr>
          <w:b/>
          <w:bCs/>
        </w:rPr>
      </w:pPr>
    </w:p>
    <w:p w14:paraId="36F45659" w14:textId="77777777" w:rsidR="00E96540" w:rsidRPr="00A350FE" w:rsidRDefault="00E96540" w:rsidP="00A350FE">
      <w:pPr>
        <w:pStyle w:val="Corpotesto"/>
      </w:pPr>
    </w:p>
    <w:p w14:paraId="2679F504" w14:textId="0E7F745E" w:rsidR="00D8203F" w:rsidRDefault="00416F30">
      <w:pPr>
        <w:pStyle w:val="Titolo2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4 – Descrizione dei task</w:t>
      </w:r>
    </w:p>
    <w:p w14:paraId="26CC810C" w14:textId="77777777" w:rsidR="00416F30" w:rsidRDefault="00416F30" w:rsidP="00416F30">
      <w:pPr>
        <w:pStyle w:val="Corpotesto"/>
      </w:pPr>
    </w:p>
    <w:p w14:paraId="36CCD5C9" w14:textId="77777777" w:rsidR="00416F30" w:rsidRPr="00416F30" w:rsidRDefault="00416F30" w:rsidP="00416F30">
      <w:pPr>
        <w:spacing w:after="207"/>
        <w:ind w:right="31"/>
        <w:rPr>
          <w:sz w:val="28"/>
          <w:szCs w:val="28"/>
        </w:rPr>
      </w:pPr>
      <w:r w:rsidRPr="00416F30">
        <w:rPr>
          <w:sz w:val="28"/>
          <w:szCs w:val="28"/>
        </w:rPr>
        <w:t xml:space="preserve">Sono stati individuati i seguenti task, indicando la frequenza, l’uso, l’importanza e la complessità in base al tipo di persona che lo compie. </w:t>
      </w:r>
    </w:p>
    <w:p w14:paraId="6B326180" w14:textId="77777777" w:rsidR="00416F30" w:rsidRPr="00416F30" w:rsidRDefault="00416F30" w:rsidP="00416F30">
      <w:pPr>
        <w:spacing w:after="212"/>
        <w:ind w:right="31"/>
        <w:rPr>
          <w:sz w:val="28"/>
          <w:szCs w:val="28"/>
        </w:rPr>
      </w:pPr>
      <w:r w:rsidRPr="00416F30">
        <w:rPr>
          <w:sz w:val="28"/>
          <w:szCs w:val="28"/>
        </w:rPr>
        <w:t xml:space="preserve">Verrà utilizzata una valutazione da 1 (● bassa priorità) a 5 (●●●●● alta priorità). </w:t>
      </w:r>
    </w:p>
    <w:p w14:paraId="06D35168" w14:textId="3ADA6364" w:rsidR="00416F30" w:rsidRPr="004F1546" w:rsidRDefault="00EF4D9C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4</w:t>
      </w:r>
      <w:r w:rsidR="00416F30" w:rsidRPr="004F1546">
        <w:rPr>
          <w:b/>
          <w:i w:val="0"/>
          <w:sz w:val="28"/>
          <w:szCs w:val="28"/>
          <w:u w:val="single"/>
        </w:rPr>
        <w:t>.1</w:t>
      </w:r>
      <w:r w:rsidR="00416F30" w:rsidRPr="004F1546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5E67C9">
        <w:rPr>
          <w:b/>
          <w:i w:val="0"/>
          <w:sz w:val="28"/>
          <w:szCs w:val="28"/>
          <w:u w:val="single"/>
        </w:rPr>
        <w:t xml:space="preserve">Scegliere </w:t>
      </w:r>
      <w:r w:rsidR="00E536EF">
        <w:rPr>
          <w:b/>
          <w:i w:val="0"/>
          <w:sz w:val="28"/>
          <w:szCs w:val="28"/>
          <w:u w:val="single"/>
        </w:rPr>
        <w:t>Supermercato</w:t>
      </w:r>
    </w:p>
    <w:p w14:paraId="73E6B774" w14:textId="67D960E7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soggetto,</w:t>
      </w:r>
      <w:r w:rsidR="00EF4D9C">
        <w:rPr>
          <w:sz w:val="28"/>
          <w:szCs w:val="28"/>
        </w:rPr>
        <w:t xml:space="preserve"> </w:t>
      </w:r>
      <w:r w:rsidR="00E536EF">
        <w:rPr>
          <w:sz w:val="28"/>
          <w:szCs w:val="28"/>
        </w:rPr>
        <w:t>in base alle sue esigenze decide di scegliere un supermercato che lo soddisfa.</w:t>
      </w:r>
    </w:p>
    <w:p w14:paraId="1528812A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09868AA5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7518D194" w14:textId="77777777" w:rsidR="00416F30" w:rsidRDefault="00416F30" w:rsidP="000D0340">
            <w:pPr>
              <w:spacing w:line="259" w:lineRule="auto"/>
              <w:ind w:left="43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42CFF18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D431DF3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2E0D222" w14:textId="2A960E1E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35EA60E8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B94762D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742AF738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09819DCF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C8FB4B6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01491E5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02DC79E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74FF8E7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20C7D2D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81C4238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2F5B1150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3B3E82D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7DEF671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FA11CB2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2D6DC16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7C628E8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1E792D1D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2F253470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41597B36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0D8AE3F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3A16262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148059E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30C6B32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745D5A4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9C4841C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730CE017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4FFDBBDB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41C90CE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66EC1D47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0B2C22F5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0D21B6BE" w14:textId="77777777" w:rsidR="00416F30" w:rsidRDefault="00416F30" w:rsidP="00416F30"/>
    <w:p w14:paraId="616C5968" w14:textId="77777777" w:rsidR="00416F30" w:rsidRDefault="00416F30" w:rsidP="00416F30"/>
    <w:p w14:paraId="5FF42BB1" w14:textId="77777777" w:rsidR="00C230CE" w:rsidRDefault="00C230CE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</w:p>
    <w:p w14:paraId="0298BCC9" w14:textId="77777777" w:rsidR="00C230CE" w:rsidRDefault="00C230CE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</w:p>
    <w:p w14:paraId="14AEE870" w14:textId="353D0FED" w:rsidR="00416F30" w:rsidRDefault="00EF4D9C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  <w:bookmarkStart w:id="0" w:name="_GoBack"/>
      <w:bookmarkEnd w:id="0"/>
      <w:r>
        <w:rPr>
          <w:b/>
          <w:i w:val="0"/>
          <w:sz w:val="28"/>
          <w:szCs w:val="28"/>
          <w:u w:val="single"/>
        </w:rPr>
        <w:t>4</w:t>
      </w:r>
      <w:r w:rsidR="00416F30" w:rsidRPr="00B4428A">
        <w:rPr>
          <w:b/>
          <w:i w:val="0"/>
          <w:sz w:val="28"/>
          <w:szCs w:val="28"/>
          <w:u w:val="single"/>
        </w:rPr>
        <w:t>.2</w:t>
      </w:r>
      <w:r w:rsidR="00416F30" w:rsidRPr="00B4428A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E536EF">
        <w:rPr>
          <w:b/>
          <w:i w:val="0"/>
          <w:sz w:val="28"/>
          <w:szCs w:val="28"/>
          <w:u w:val="single"/>
        </w:rPr>
        <w:t>Scegliere un prodotto</w:t>
      </w:r>
    </w:p>
    <w:p w14:paraId="1517DB9E" w14:textId="06944942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</w:t>
      </w:r>
      <w:r w:rsidR="00EF4D9C">
        <w:rPr>
          <w:sz w:val="28"/>
          <w:szCs w:val="28"/>
        </w:rPr>
        <w:t xml:space="preserve"> </w:t>
      </w:r>
      <w:r w:rsidR="00A5605A">
        <w:rPr>
          <w:sz w:val="28"/>
          <w:szCs w:val="28"/>
        </w:rPr>
        <w:t>desidera</w:t>
      </w:r>
      <w:r w:rsidR="00E536EF">
        <w:rPr>
          <w:sz w:val="28"/>
          <w:szCs w:val="28"/>
        </w:rPr>
        <w:t>, tramite il supermercato scelto, decide di scegliere i prodotti che vorrebbe acquistare.</w:t>
      </w:r>
    </w:p>
    <w:p w14:paraId="4DEFE1BA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712961E0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4F510873" w14:textId="77777777" w:rsidR="00416F30" w:rsidRDefault="00416F30" w:rsidP="000D0340">
            <w:pPr>
              <w:spacing w:line="259" w:lineRule="auto"/>
              <w:ind w:left="43"/>
            </w:pPr>
            <w:r>
              <w:rPr>
                <w:b/>
                <w:sz w:val="23"/>
              </w:rPr>
              <w:lastRenderedPageBreak/>
              <w:t xml:space="preserve">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2BE0BA0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FD0EFE2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0D8FAD90" w14:textId="12A27BB8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C02158C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7018A74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66D0FDCF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5B9CB121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544286A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2CF33CA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2029896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8A481EA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A18DC87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42652007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7AA5D513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6EC22CD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BFFF7B3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5CE7713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CBB0737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10B7B9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4C4225F0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3C8A94FE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2B82B60E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08F127F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1BC5830E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3417FAA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2CB4C7E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16EFEF22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0B64073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0AD34CEE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673AEF12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AF2709C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21D7002B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502E2FE3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0DB5B2C3" w14:textId="77777777" w:rsidR="00416F30" w:rsidRDefault="00416F30" w:rsidP="00416F30"/>
    <w:p w14:paraId="0E979A4A" w14:textId="77777777" w:rsidR="00416F30" w:rsidRDefault="00416F30" w:rsidP="00416F30"/>
    <w:p w14:paraId="6906CC3E" w14:textId="77777777" w:rsidR="00416F30" w:rsidRDefault="00416F30" w:rsidP="00416F30"/>
    <w:p w14:paraId="44D64BAD" w14:textId="77777777" w:rsidR="00416F30" w:rsidRDefault="00416F30" w:rsidP="00416F30"/>
    <w:p w14:paraId="6C220DED" w14:textId="77777777" w:rsidR="00416F30" w:rsidRDefault="00416F30" w:rsidP="00416F30"/>
    <w:p w14:paraId="717D3461" w14:textId="77777777" w:rsidR="00416F30" w:rsidRDefault="00416F30" w:rsidP="00416F30"/>
    <w:p w14:paraId="6B4F7408" w14:textId="77777777" w:rsidR="00416F30" w:rsidRDefault="00416F30" w:rsidP="00416F30"/>
    <w:p w14:paraId="62234E6A" w14:textId="77777777" w:rsidR="00416F30" w:rsidRDefault="00416F30" w:rsidP="00416F30"/>
    <w:p w14:paraId="7F842DEB" w14:textId="77777777" w:rsidR="00416F30" w:rsidRDefault="00416F30" w:rsidP="00416F30"/>
    <w:p w14:paraId="0CE2826A" w14:textId="77777777" w:rsidR="00416F30" w:rsidRPr="00572858" w:rsidRDefault="00416F30" w:rsidP="00416F30"/>
    <w:p w14:paraId="68B1E1AA" w14:textId="5C082653" w:rsidR="00416F30" w:rsidRPr="00510F1D" w:rsidRDefault="00EF4D9C" w:rsidP="00416F30">
      <w:pPr>
        <w:pStyle w:val="Titolo4"/>
        <w:ind w:left="370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4</w:t>
      </w:r>
      <w:r w:rsidR="00416F30" w:rsidRPr="00572858">
        <w:rPr>
          <w:b/>
          <w:i w:val="0"/>
          <w:sz w:val="28"/>
          <w:szCs w:val="28"/>
          <w:u w:val="single"/>
        </w:rPr>
        <w:t>.</w:t>
      </w:r>
      <w:r w:rsidR="00416F30">
        <w:rPr>
          <w:b/>
          <w:i w:val="0"/>
          <w:sz w:val="28"/>
          <w:szCs w:val="28"/>
          <w:u w:val="single"/>
        </w:rPr>
        <w:t>3</w:t>
      </w:r>
      <w:r w:rsidR="00416F30" w:rsidRPr="00572858">
        <w:rPr>
          <w:rFonts w:ascii="Arial" w:eastAsia="Arial" w:hAnsi="Arial" w:cs="Arial"/>
          <w:b/>
          <w:i w:val="0"/>
          <w:sz w:val="28"/>
          <w:szCs w:val="28"/>
          <w:u w:val="single"/>
        </w:rPr>
        <w:t xml:space="preserve"> </w:t>
      </w:r>
      <w:r w:rsidR="00E536EF">
        <w:rPr>
          <w:b/>
          <w:i w:val="0"/>
          <w:sz w:val="28"/>
          <w:szCs w:val="28"/>
          <w:u w:val="single"/>
        </w:rPr>
        <w:t xml:space="preserve">Recapito spesa </w:t>
      </w:r>
    </w:p>
    <w:p w14:paraId="0B2B29B4" w14:textId="4E0F8B6A" w:rsidR="00416F30" w:rsidRPr="00416F30" w:rsidRDefault="005436E8" w:rsidP="00416F30">
      <w:pPr>
        <w:ind w:right="31"/>
        <w:rPr>
          <w:sz w:val="28"/>
          <w:szCs w:val="28"/>
        </w:rPr>
      </w:pPr>
      <w:r>
        <w:rPr>
          <w:sz w:val="28"/>
          <w:szCs w:val="28"/>
        </w:rPr>
        <w:t>Il soggetto</w:t>
      </w:r>
      <w:r w:rsidR="00416F30" w:rsidRPr="00416F30">
        <w:rPr>
          <w:sz w:val="28"/>
          <w:szCs w:val="28"/>
        </w:rPr>
        <w:t xml:space="preserve"> </w:t>
      </w:r>
      <w:r w:rsidR="007D6F26">
        <w:rPr>
          <w:sz w:val="28"/>
          <w:szCs w:val="28"/>
        </w:rPr>
        <w:t>date le numerose problematiche, chiede un aiuto a chi vuole aiutare portare la spesa direttamente a casa.</w:t>
      </w:r>
    </w:p>
    <w:p w14:paraId="06B382A0" w14:textId="77777777" w:rsidR="00416F30" w:rsidRDefault="00416F30" w:rsidP="00416F30">
      <w:pPr>
        <w:ind w:right="31"/>
      </w:pPr>
    </w:p>
    <w:tbl>
      <w:tblPr>
        <w:tblStyle w:val="TableGrid"/>
        <w:tblW w:w="9198" w:type="dxa"/>
        <w:tblInd w:w="-126" w:type="dxa"/>
        <w:tblCellMar>
          <w:top w:w="32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1528"/>
        <w:gridCol w:w="1496"/>
        <w:gridCol w:w="1405"/>
        <w:gridCol w:w="2382"/>
        <w:gridCol w:w="1183"/>
        <w:gridCol w:w="1204"/>
      </w:tblGrid>
      <w:tr w:rsidR="00416F30" w14:paraId="159DEA12" w14:textId="77777777" w:rsidTr="000D0340">
        <w:trPr>
          <w:trHeight w:val="524"/>
        </w:trPr>
        <w:tc>
          <w:tcPr>
            <w:tcW w:w="1528" w:type="dxa"/>
            <w:tcBorders>
              <w:top w:val="nil"/>
              <w:left w:val="nil"/>
              <w:bottom w:val="single" w:sz="6" w:space="0" w:color="000000"/>
              <w:right w:val="single" w:sz="6" w:space="0" w:color="00000A"/>
            </w:tcBorders>
          </w:tcPr>
          <w:p w14:paraId="11EB83EF" w14:textId="77777777" w:rsidR="00416F30" w:rsidRDefault="00416F30" w:rsidP="000D0340">
            <w:pPr>
              <w:spacing w:line="259" w:lineRule="auto"/>
              <w:ind w:left="43"/>
            </w:pP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13311B61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Anziana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DF40A83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>Persona con handicap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76443F38" w14:textId="518DF949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Persona con problemi di </w:t>
            </w:r>
            <w:r w:rsidR="00980DC0">
              <w:rPr>
                <w:b/>
                <w:sz w:val="23"/>
              </w:rPr>
              <w:t>mobilità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333A3C4F" w14:textId="77777777" w:rsidR="00416F30" w:rsidRDefault="00416F30" w:rsidP="000D0340">
            <w:pPr>
              <w:spacing w:line="259" w:lineRule="auto"/>
            </w:pPr>
            <w:r>
              <w:rPr>
                <w:b/>
                <w:sz w:val="23"/>
              </w:rPr>
              <w:t xml:space="preserve">Negozio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4F81BD"/>
          </w:tcPr>
          <w:p w14:paraId="5C286B01" w14:textId="77777777" w:rsidR="00416F30" w:rsidRDefault="00416F30" w:rsidP="000D0340">
            <w:pPr>
              <w:spacing w:line="259" w:lineRule="auto"/>
              <w:ind w:left="6"/>
            </w:pPr>
            <w:r>
              <w:rPr>
                <w:b/>
                <w:sz w:val="23"/>
              </w:rPr>
              <w:t>Corriere</w:t>
            </w:r>
          </w:p>
        </w:tc>
      </w:tr>
      <w:tr w:rsidR="00416F30" w14:paraId="49A85A64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66296CCF" w14:textId="77777777" w:rsidR="00416F30" w:rsidRDefault="00416F30" w:rsidP="000D0340">
            <w:pPr>
              <w:spacing w:line="259" w:lineRule="auto"/>
              <w:ind w:left="13"/>
            </w:pPr>
            <w:r>
              <w:rPr>
                <w:b/>
                <w:sz w:val="23"/>
              </w:rPr>
              <w:t xml:space="preserve">Frequenza d’uso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402AD9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EB8A504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6C9F70A7" w14:textId="77777777" w:rsidR="00416F30" w:rsidRDefault="00416F30" w:rsidP="000D0340">
            <w:pPr>
              <w:spacing w:line="259" w:lineRule="auto"/>
              <w:ind w:right="71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3BB1AD94" w14:textId="77777777" w:rsidR="00416F30" w:rsidRDefault="00416F30" w:rsidP="000D0340">
            <w:pPr>
              <w:spacing w:line="259" w:lineRule="auto"/>
              <w:ind w:right="50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A5CEACC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FA65AB5" w14:textId="77777777" w:rsidTr="000D0340">
        <w:trPr>
          <w:trHeight w:val="526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5AA096B4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Importanza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DC25234" w14:textId="77777777" w:rsidR="00416F30" w:rsidRDefault="00416F30" w:rsidP="000D0340">
            <w:pPr>
              <w:spacing w:line="259" w:lineRule="auto"/>
              <w:ind w:right="57"/>
              <w:jc w:val="center"/>
            </w:pPr>
            <w:r>
              <w:rPr>
                <w:sz w:val="23"/>
              </w:rPr>
              <w:t>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2D8746E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4F743C7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5CEFFC64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●●●●●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7DB263AA" w14:textId="77777777" w:rsidR="00416F30" w:rsidRDefault="00416F30" w:rsidP="000D0340">
            <w:pPr>
              <w:spacing w:line="259" w:lineRule="auto"/>
              <w:ind w:right="48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416F30" w14:paraId="3EAEEC79" w14:textId="77777777" w:rsidTr="000D0340">
        <w:trPr>
          <w:trHeight w:val="525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4F81BD"/>
          </w:tcPr>
          <w:p w14:paraId="6BF2A599" w14:textId="77777777" w:rsidR="00416F30" w:rsidRDefault="00416F30" w:rsidP="000D0340">
            <w:pPr>
              <w:spacing w:line="259" w:lineRule="auto"/>
              <w:ind w:right="55"/>
              <w:jc w:val="center"/>
            </w:pPr>
            <w:r>
              <w:rPr>
                <w:b/>
                <w:sz w:val="23"/>
              </w:rPr>
              <w:t xml:space="preserve">Complessità </w:t>
            </w:r>
          </w:p>
        </w:tc>
        <w:tc>
          <w:tcPr>
            <w:tcW w:w="1496" w:type="dxa"/>
            <w:tcBorders>
              <w:top w:val="single" w:sz="6" w:space="0" w:color="00000A"/>
              <w:left w:val="single" w:sz="6" w:space="0" w:color="00000A"/>
              <w:bottom w:val="single" w:sz="6" w:space="0" w:color="000000"/>
              <w:right w:val="single" w:sz="6" w:space="0" w:color="00000A"/>
            </w:tcBorders>
            <w:shd w:val="clear" w:color="auto" w:fill="92CDDC"/>
          </w:tcPr>
          <w:p w14:paraId="56C7C23C" w14:textId="77777777" w:rsidR="00416F30" w:rsidRDefault="00416F30" w:rsidP="000D0340">
            <w:pPr>
              <w:spacing w:line="259" w:lineRule="auto"/>
              <w:ind w:right="70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4873681D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●●●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0E6E0518" w14:textId="77777777" w:rsidR="00416F30" w:rsidRDefault="00416F30" w:rsidP="000D0340">
            <w:pPr>
              <w:spacing w:line="259" w:lineRule="auto"/>
              <w:ind w:right="56"/>
              <w:jc w:val="center"/>
            </w:pPr>
            <w:r>
              <w:rPr>
                <w:sz w:val="23"/>
              </w:rPr>
              <w:t>●●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DC6140E" w14:textId="77777777" w:rsidR="00416F30" w:rsidRDefault="00416F30" w:rsidP="000D0340">
            <w:pPr>
              <w:spacing w:line="259" w:lineRule="auto"/>
              <w:ind w:right="65"/>
              <w:jc w:val="center"/>
            </w:pPr>
            <w:r>
              <w:rPr>
                <w:sz w:val="23"/>
              </w:rPr>
              <w:t>●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CDDC"/>
          </w:tcPr>
          <w:p w14:paraId="22FC289E" w14:textId="77777777" w:rsidR="00416F30" w:rsidRDefault="00416F30" w:rsidP="000D0340">
            <w:pPr>
              <w:spacing w:line="259" w:lineRule="auto"/>
              <w:ind w:right="33"/>
              <w:jc w:val="center"/>
            </w:pPr>
            <w:r>
              <w:rPr>
                <w:sz w:val="23"/>
              </w:rPr>
              <w:t>●●</w:t>
            </w:r>
          </w:p>
        </w:tc>
      </w:tr>
      <w:tr w:rsidR="00416F30" w14:paraId="5B1C93D4" w14:textId="77777777" w:rsidTr="000D0340">
        <w:trPr>
          <w:trHeight w:val="524"/>
        </w:trPr>
        <w:tc>
          <w:tcPr>
            <w:tcW w:w="15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7B2A4D7" w14:textId="77777777" w:rsidR="00416F30" w:rsidRDefault="00416F30" w:rsidP="000D0340">
            <w:pPr>
              <w:spacing w:line="259" w:lineRule="auto"/>
              <w:ind w:left="23"/>
              <w:jc w:val="center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A"/>
            </w:tcBorders>
            <w:shd w:val="clear" w:color="auto" w:fill="00B0F0"/>
          </w:tcPr>
          <w:p w14:paraId="7B6A9F7F" w14:textId="77777777" w:rsidR="00416F30" w:rsidRDefault="00416F30" w:rsidP="000D0340">
            <w:pPr>
              <w:spacing w:line="259" w:lineRule="auto"/>
              <w:ind w:right="75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4475D1B5" w14:textId="77777777" w:rsidR="00416F30" w:rsidRDefault="00416F30" w:rsidP="000D0340">
            <w:pPr>
              <w:spacing w:line="259" w:lineRule="auto"/>
              <w:ind w:right="60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3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76FAEF48" w14:textId="77777777" w:rsidR="00416F30" w:rsidRDefault="00416F30" w:rsidP="000D0340">
            <w:pPr>
              <w:spacing w:line="259" w:lineRule="auto"/>
              <w:ind w:right="76"/>
              <w:jc w:val="center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13BA97E4" w14:textId="77777777" w:rsidR="00416F30" w:rsidRDefault="00416F30" w:rsidP="000D0340">
            <w:pPr>
              <w:spacing w:line="259" w:lineRule="auto"/>
              <w:ind w:left="15"/>
            </w:pPr>
            <w:r>
              <w:rPr>
                <w:sz w:val="23"/>
              </w:rPr>
              <w:t>Necessario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B0F0"/>
          </w:tcPr>
          <w:p w14:paraId="7861CDAE" w14:textId="77777777" w:rsidR="00416F30" w:rsidRDefault="00416F30" w:rsidP="000D0340">
            <w:pPr>
              <w:spacing w:line="259" w:lineRule="auto"/>
              <w:ind w:left="21"/>
            </w:pPr>
            <w:r>
              <w:rPr>
                <w:sz w:val="23"/>
              </w:rPr>
              <w:t>Facoltativo</w:t>
            </w:r>
            <w:r>
              <w:rPr>
                <w:b/>
                <w:sz w:val="23"/>
              </w:rPr>
              <w:t xml:space="preserve"> </w:t>
            </w:r>
          </w:p>
        </w:tc>
      </w:tr>
    </w:tbl>
    <w:p w14:paraId="72602386" w14:textId="77777777" w:rsidR="00416F30" w:rsidRDefault="00416F30" w:rsidP="00416F30">
      <w:pPr>
        <w:spacing w:after="224" w:line="259" w:lineRule="auto"/>
      </w:pPr>
      <w:r>
        <w:t xml:space="preserve"> </w:t>
      </w:r>
    </w:p>
    <w:p w14:paraId="7E90E31E" w14:textId="77777777" w:rsidR="00E53FD8" w:rsidRDefault="00E53FD8" w:rsidP="00416F30">
      <w:pPr>
        <w:pStyle w:val="Corpotesto"/>
        <w:rPr>
          <w:sz w:val="28"/>
          <w:szCs w:val="28"/>
        </w:rPr>
      </w:pPr>
    </w:p>
    <w:p w14:paraId="1765EDDD" w14:textId="77777777" w:rsidR="00E53FD8" w:rsidRDefault="00E53FD8" w:rsidP="00416F30">
      <w:pPr>
        <w:pStyle w:val="Corpotesto"/>
        <w:rPr>
          <w:sz w:val="28"/>
          <w:szCs w:val="28"/>
        </w:rPr>
      </w:pPr>
    </w:p>
    <w:p w14:paraId="3C62E36B" w14:textId="77777777" w:rsidR="00E53FD8" w:rsidRDefault="00E53FD8" w:rsidP="00416F30">
      <w:pPr>
        <w:pStyle w:val="Corpotesto"/>
        <w:rPr>
          <w:sz w:val="28"/>
          <w:szCs w:val="28"/>
        </w:rPr>
      </w:pPr>
    </w:p>
    <w:p w14:paraId="38BB5930" w14:textId="77777777" w:rsidR="00E53FD8" w:rsidRDefault="00E53FD8" w:rsidP="00416F30">
      <w:pPr>
        <w:pStyle w:val="Corpotesto"/>
        <w:rPr>
          <w:sz w:val="28"/>
          <w:szCs w:val="28"/>
        </w:rPr>
      </w:pPr>
    </w:p>
    <w:p w14:paraId="06594DB3" w14:textId="78D20D54" w:rsidR="00E53FD8" w:rsidRDefault="00E53FD8" w:rsidP="00416F30">
      <w:pPr>
        <w:pStyle w:val="Corpotesto"/>
        <w:rPr>
          <w:sz w:val="28"/>
          <w:szCs w:val="28"/>
        </w:rPr>
      </w:pPr>
    </w:p>
    <w:p w14:paraId="2D563F63" w14:textId="60CA73C8" w:rsidR="003B7AE5" w:rsidRDefault="003B7AE5" w:rsidP="00416F30">
      <w:pPr>
        <w:pStyle w:val="Corpotesto"/>
        <w:rPr>
          <w:sz w:val="28"/>
          <w:szCs w:val="28"/>
        </w:rPr>
      </w:pPr>
    </w:p>
    <w:p w14:paraId="51C8B00C" w14:textId="1B16A7E2" w:rsidR="003B7AE5" w:rsidRDefault="003B7AE5" w:rsidP="00416F30">
      <w:pPr>
        <w:pStyle w:val="Corpotesto"/>
        <w:rPr>
          <w:sz w:val="28"/>
          <w:szCs w:val="28"/>
        </w:rPr>
      </w:pPr>
    </w:p>
    <w:p w14:paraId="4F3355AD" w14:textId="7F6AC01C" w:rsidR="003B7AE5" w:rsidRDefault="003B7AE5" w:rsidP="00416F30">
      <w:pPr>
        <w:pStyle w:val="Corpotesto"/>
        <w:rPr>
          <w:sz w:val="28"/>
          <w:szCs w:val="28"/>
        </w:rPr>
      </w:pPr>
    </w:p>
    <w:p w14:paraId="3D58F273" w14:textId="1859FE6C" w:rsidR="003B7AE5" w:rsidRDefault="003B7AE5" w:rsidP="00416F30">
      <w:pPr>
        <w:pStyle w:val="Corpotesto"/>
        <w:rPr>
          <w:sz w:val="28"/>
          <w:szCs w:val="28"/>
        </w:rPr>
      </w:pPr>
    </w:p>
    <w:p w14:paraId="4F822424" w14:textId="4EB147AD" w:rsidR="003B7AE5" w:rsidRDefault="003B7AE5" w:rsidP="00416F30">
      <w:pPr>
        <w:pStyle w:val="Corpotesto"/>
        <w:rPr>
          <w:sz w:val="28"/>
          <w:szCs w:val="28"/>
        </w:rPr>
      </w:pPr>
    </w:p>
    <w:p w14:paraId="0217A672" w14:textId="60591AC9" w:rsidR="003B7AE5" w:rsidRDefault="003B7AE5" w:rsidP="00416F30">
      <w:pPr>
        <w:pStyle w:val="Corpotesto"/>
        <w:rPr>
          <w:sz w:val="28"/>
          <w:szCs w:val="28"/>
        </w:rPr>
      </w:pPr>
    </w:p>
    <w:p w14:paraId="556573C7" w14:textId="77777777" w:rsidR="003B7AE5" w:rsidRPr="00416F30" w:rsidRDefault="003B7AE5" w:rsidP="00416F30">
      <w:pPr>
        <w:pStyle w:val="Corpotesto"/>
        <w:rPr>
          <w:sz w:val="28"/>
          <w:szCs w:val="28"/>
        </w:rPr>
      </w:pPr>
    </w:p>
    <w:p w14:paraId="2FB965FB" w14:textId="01ADAB5A" w:rsidR="00D8203F" w:rsidRDefault="00E53FD8" w:rsidP="00E53FD8">
      <w:pPr>
        <w:pStyle w:val="Titolo2"/>
        <w:numPr>
          <w:ilvl w:val="0"/>
          <w:numId w:val="23"/>
        </w:numPr>
        <w:rPr>
          <w:b w:val="0"/>
          <w:sz w:val="36"/>
          <w:szCs w:val="36"/>
        </w:rPr>
      </w:pPr>
      <w:r w:rsidRPr="00E53FD8">
        <w:rPr>
          <w:b w:val="0"/>
          <w:sz w:val="36"/>
          <w:szCs w:val="36"/>
        </w:rPr>
        <w:t>– Revision History</w:t>
      </w:r>
    </w:p>
    <w:p w14:paraId="2B06758A" w14:textId="77777777" w:rsidR="00E53FD8" w:rsidRDefault="00E53FD8" w:rsidP="00E53FD8">
      <w:pPr>
        <w:pStyle w:val="Corpotesto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70080B" w14:paraId="0456D578" w14:textId="77777777" w:rsidTr="0070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7627FA2" w14:textId="6DAE33ED" w:rsidR="0070080B" w:rsidRDefault="0070080B" w:rsidP="0070080B">
            <w:pPr>
              <w:pStyle w:val="Corpotesto"/>
              <w:ind w:firstLine="0"/>
              <w:jc w:val="center"/>
            </w:pPr>
            <w:r>
              <w:t>VERSIONE</w:t>
            </w:r>
          </w:p>
        </w:tc>
        <w:tc>
          <w:tcPr>
            <w:tcW w:w="2816" w:type="dxa"/>
          </w:tcPr>
          <w:p w14:paraId="78C73E84" w14:textId="4F0B0EF9" w:rsidR="0070080B" w:rsidRDefault="0070080B" w:rsidP="0070080B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816" w:type="dxa"/>
          </w:tcPr>
          <w:p w14:paraId="0EB657E6" w14:textId="764A344E" w:rsidR="0070080B" w:rsidRDefault="0070080B" w:rsidP="0070080B">
            <w:pPr>
              <w:pStyle w:val="Corpotes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0080B" w14:paraId="6F468164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124817F1" w14:textId="17C589FA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72CB26A1" w14:textId="400EA01B" w:rsidR="0070080B" w:rsidRDefault="0070080B" w:rsidP="0070080B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 del problema</w:t>
            </w:r>
          </w:p>
        </w:tc>
        <w:tc>
          <w:tcPr>
            <w:tcW w:w="2816" w:type="dxa"/>
          </w:tcPr>
          <w:p w14:paraId="7695E386" w14:textId="295AED49" w:rsidR="0070080B" w:rsidRDefault="0070080B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 Dario </w:t>
            </w:r>
            <w:proofErr w:type="spellStart"/>
            <w:r>
              <w:t>Dario</w:t>
            </w:r>
            <w:proofErr w:type="spellEnd"/>
            <w:r>
              <w:t xml:space="preserve">, </w:t>
            </w:r>
            <w:proofErr w:type="spellStart"/>
            <w:r>
              <w:t>Recupito</w:t>
            </w:r>
            <w:proofErr w:type="spellEnd"/>
            <w:r>
              <w:t xml:space="preserve"> Gilberto</w:t>
            </w:r>
          </w:p>
        </w:tc>
      </w:tr>
      <w:tr w:rsidR="0070080B" w14:paraId="4A144283" w14:textId="77777777" w:rsidTr="0070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7EDEC0F3" w14:textId="104AF631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429D3292" w14:textId="6CA8F8BA" w:rsidR="0070080B" w:rsidRDefault="0070080B" w:rsidP="0070080B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Analisi del contesto</w:t>
            </w:r>
          </w:p>
        </w:tc>
        <w:tc>
          <w:tcPr>
            <w:tcW w:w="2816" w:type="dxa"/>
          </w:tcPr>
          <w:p w14:paraId="23A9F477" w14:textId="5E2BBDEE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 Dario </w:t>
            </w:r>
            <w:proofErr w:type="spellStart"/>
            <w:r w:rsidR="0070080B">
              <w:t>Dario</w:t>
            </w:r>
            <w:proofErr w:type="spellEnd"/>
            <w:r w:rsidR="0070080B">
              <w:t xml:space="preserve">, </w:t>
            </w:r>
            <w:proofErr w:type="spellStart"/>
            <w:r w:rsidR="0070080B">
              <w:t>Recupito</w:t>
            </w:r>
            <w:proofErr w:type="spellEnd"/>
            <w:r w:rsidR="0070080B">
              <w:t xml:space="preserve"> Gilberto</w:t>
            </w:r>
          </w:p>
        </w:tc>
      </w:tr>
      <w:tr w:rsidR="0070080B" w14:paraId="2ABE71D9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064867CC" w14:textId="26D37C63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22C2A62C" w14:textId="69CE56C7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 dei personaggi e dei goal</w:t>
            </w:r>
          </w:p>
        </w:tc>
        <w:tc>
          <w:tcPr>
            <w:tcW w:w="2816" w:type="dxa"/>
          </w:tcPr>
          <w:p w14:paraId="206DAE24" w14:textId="2BE401A9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Amoriello Nicola</w:t>
            </w:r>
          </w:p>
        </w:tc>
      </w:tr>
      <w:tr w:rsidR="0070080B" w14:paraId="31F9D16D" w14:textId="77777777" w:rsidTr="0070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7225258" w14:textId="1A57997D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2ABDE2DF" w14:textId="34456A60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750A22">
              <w:t>s</w:t>
            </w:r>
            <w:r>
              <w:t xml:space="preserve">crizione </w:t>
            </w:r>
            <w:proofErr w:type="gramStart"/>
            <w:r>
              <w:t>dei task</w:t>
            </w:r>
            <w:proofErr w:type="gramEnd"/>
          </w:p>
        </w:tc>
        <w:tc>
          <w:tcPr>
            <w:tcW w:w="2816" w:type="dxa"/>
          </w:tcPr>
          <w:p w14:paraId="51B543E0" w14:textId="566E3610" w:rsidR="0070080B" w:rsidRDefault="00A57E19" w:rsidP="00A57E19">
            <w:pPr>
              <w:pStyle w:val="Corpotes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Villani Raffaele, </w:t>
            </w:r>
            <w:proofErr w:type="spellStart"/>
            <w:r>
              <w:t>Linguiti</w:t>
            </w:r>
            <w:proofErr w:type="spellEnd"/>
            <w:r>
              <w:t xml:space="preserve"> Stefano</w:t>
            </w:r>
          </w:p>
        </w:tc>
      </w:tr>
      <w:tr w:rsidR="0070080B" w14:paraId="364AC682" w14:textId="77777777" w:rsidTr="0070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7E40F66" w14:textId="2DA81ABE" w:rsidR="0070080B" w:rsidRDefault="0070080B" w:rsidP="0070080B">
            <w:pPr>
              <w:pStyle w:val="Corpotesto"/>
              <w:ind w:firstLine="0"/>
              <w:jc w:val="center"/>
            </w:pPr>
            <w:r>
              <w:t>Versione 1</w:t>
            </w:r>
          </w:p>
        </w:tc>
        <w:tc>
          <w:tcPr>
            <w:tcW w:w="2816" w:type="dxa"/>
          </w:tcPr>
          <w:p w14:paraId="632F9CDC" w14:textId="5D1CFA1F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Documento</w:t>
            </w:r>
          </w:p>
        </w:tc>
        <w:tc>
          <w:tcPr>
            <w:tcW w:w="2816" w:type="dxa"/>
          </w:tcPr>
          <w:p w14:paraId="34A197D6" w14:textId="3BB47032" w:rsidR="0070080B" w:rsidRDefault="00A57E19" w:rsidP="00A57E19">
            <w:pPr>
              <w:pStyle w:val="Corpotes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membri del team</w:t>
            </w:r>
          </w:p>
        </w:tc>
      </w:tr>
    </w:tbl>
    <w:p w14:paraId="31D7FABD" w14:textId="77777777" w:rsidR="00E53FD8" w:rsidRPr="00E53FD8" w:rsidRDefault="00E53FD8" w:rsidP="00E53FD8">
      <w:pPr>
        <w:pStyle w:val="Corpotesto"/>
      </w:pPr>
    </w:p>
    <w:p w14:paraId="74CFF89A" w14:textId="77777777" w:rsidR="00D8203F" w:rsidRDefault="00D8203F">
      <w:pPr>
        <w:pStyle w:val="Titolo2"/>
      </w:pPr>
    </w:p>
    <w:sectPr w:rsidR="00D8203F" w:rsidSect="00112649">
      <w:headerReference w:type="even" r:id="rId17"/>
      <w:headerReference w:type="default" r:id="rId18"/>
      <w:headerReference w:type="first" r:id="rId19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FAA2B" w14:textId="77777777" w:rsidR="006202E8" w:rsidRDefault="006202E8">
      <w:r>
        <w:separator/>
      </w:r>
    </w:p>
  </w:endnote>
  <w:endnote w:type="continuationSeparator" w:id="0">
    <w:p w14:paraId="7A7B7FF2" w14:textId="77777777" w:rsidR="006202E8" w:rsidRDefault="0062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E325" w14:textId="77777777" w:rsidR="00EF571D" w:rsidRDefault="00EF571D">
    <w:pPr>
      <w:framePr w:wrap="none" w:vAnchor="text" w:hAnchor="margin" w:xAlign="center" w:y="1"/>
      <w:rPr>
        <w:rStyle w:val="Numeropagina"/>
        <w:szCs w:val="20"/>
      </w:rPr>
    </w:pPr>
    <w:r>
      <w:rPr>
        <w:rStyle w:val="Numeropagina"/>
        <w:szCs w:val="20"/>
      </w:rPr>
      <w:fldChar w:fldCharType="begin"/>
    </w:r>
    <w:r>
      <w:rPr>
        <w:rStyle w:val="Numeropagina"/>
        <w:szCs w:val="20"/>
      </w:rPr>
      <w:instrText xml:space="preserve">PAGE  </w:instrText>
    </w:r>
    <w:r>
      <w:rPr>
        <w:rStyle w:val="Numeropagina"/>
        <w:szCs w:val="20"/>
      </w:rPr>
      <w:fldChar w:fldCharType="separate"/>
    </w:r>
    <w:r w:rsidR="0038341C">
      <w:rPr>
        <w:rStyle w:val="Numeropagina"/>
        <w:noProof/>
        <w:szCs w:val="20"/>
      </w:rPr>
      <w:t>6</w:t>
    </w:r>
    <w:r>
      <w:rPr>
        <w:rStyle w:val="Numeropagina"/>
        <w:szCs w:val="20"/>
      </w:rPr>
      <w:fldChar w:fldCharType="end"/>
    </w:r>
  </w:p>
  <w:p w14:paraId="360EDCF5" w14:textId="77777777" w:rsidR="00EF571D" w:rsidRDefault="00EF571D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2626B" w14:textId="77777777" w:rsidR="00EF571D" w:rsidRDefault="00EF571D">
    <w:pPr>
      <w:framePr w:wrap="none" w:vAnchor="text" w:hAnchor="margin" w:xAlign="center" w:y="1"/>
      <w:rPr>
        <w:rStyle w:val="Numeropagina"/>
        <w:szCs w:val="20"/>
      </w:rPr>
    </w:pPr>
    <w:r>
      <w:rPr>
        <w:rStyle w:val="Numeropagina"/>
        <w:szCs w:val="20"/>
      </w:rPr>
      <w:fldChar w:fldCharType="begin"/>
    </w:r>
    <w:r>
      <w:rPr>
        <w:rStyle w:val="Numeropagina"/>
        <w:szCs w:val="20"/>
      </w:rPr>
      <w:instrText xml:space="preserve">PAGE  </w:instrText>
    </w:r>
    <w:r>
      <w:rPr>
        <w:rStyle w:val="Numeropagina"/>
        <w:szCs w:val="20"/>
      </w:rPr>
      <w:fldChar w:fldCharType="separate"/>
    </w:r>
    <w:r w:rsidR="0038341C">
      <w:rPr>
        <w:rStyle w:val="Numeropagina"/>
        <w:noProof/>
        <w:szCs w:val="20"/>
      </w:rPr>
      <w:t>5</w:t>
    </w:r>
    <w:r>
      <w:rPr>
        <w:rStyle w:val="Numeropagina"/>
        <w:szCs w:val="20"/>
      </w:rPr>
      <w:fldChar w:fldCharType="end"/>
    </w:r>
  </w:p>
  <w:p w14:paraId="0D969AFC" w14:textId="77777777" w:rsidR="00EF571D" w:rsidRDefault="00EF571D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3A5C" w14:textId="77777777" w:rsidR="00EF571D" w:rsidRDefault="00EF571D"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CF310" w14:textId="77777777" w:rsidR="006202E8" w:rsidRDefault="006202E8">
      <w:r>
        <w:separator/>
      </w:r>
    </w:p>
  </w:footnote>
  <w:footnote w:type="continuationSeparator" w:id="0">
    <w:p w14:paraId="39078466" w14:textId="77777777" w:rsidR="006202E8" w:rsidRDefault="006202E8">
      <w:r>
        <w:separator/>
      </w:r>
    </w:p>
  </w:footnote>
  <w:footnote w:type="continuationNotice" w:id="1">
    <w:p w14:paraId="71ED93EE" w14:textId="77777777" w:rsidR="006202E8" w:rsidRDefault="006202E8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(piè di pagina continua)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025C" w14:textId="77777777" w:rsidR="00EF571D" w:rsidRDefault="00EF571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1661D229" wp14:editId="41C8236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603A660" wp14:editId="451276EF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D6B09" w14:textId="77777777" w:rsidR="00EF571D" w:rsidRDefault="00EF571D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D3FFBA0" w14:textId="77777777" w:rsidR="00EF571D" w:rsidRDefault="00EF57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3A660" id="Rectangle 2" o:spid="_x0000_s1030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" o:allowincell="f" filled="f" stroked="f">
              <v:textbox inset="0,0,0,0">
                <w:txbxContent>
                  <w:p w14:paraId="063D6B09" w14:textId="77777777" w:rsidR="00EF571D" w:rsidRDefault="00EF571D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D3FFBA0" w14:textId="77777777" w:rsidR="00EF571D" w:rsidRDefault="00EF57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F19A" w14:textId="77777777" w:rsidR="00EF571D" w:rsidRDefault="00EF571D">
    <w: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6546B" w14:textId="77777777" w:rsidR="00EF571D" w:rsidRDefault="00EF57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6935" w14:textId="77777777" w:rsidR="00EF571D" w:rsidRDefault="00EF57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A9F7" w14:textId="77777777" w:rsidR="00EF571D" w:rsidRDefault="00EF57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A85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Puntoelenco"/>
      <w:lvlText w:val="*"/>
      <w:lvlJc w:val="left"/>
      <w:pPr>
        <w:ind w:left="0" w:firstLine="0"/>
      </w:pPr>
    </w:lvl>
  </w:abstractNum>
  <w:abstractNum w:abstractNumId="2" w15:restartNumberingAfterBreak="0">
    <w:nsid w:val="04AD7D7C"/>
    <w:multiLevelType w:val="hybridMultilevel"/>
    <w:tmpl w:val="BEBE10F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A4AB1"/>
    <w:multiLevelType w:val="hybridMultilevel"/>
    <w:tmpl w:val="3456470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930A7B"/>
    <w:multiLevelType w:val="hybridMultilevel"/>
    <w:tmpl w:val="6EF4EC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E43667"/>
    <w:multiLevelType w:val="hybridMultilevel"/>
    <w:tmpl w:val="A42E179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D7F2F"/>
    <w:multiLevelType w:val="hybridMultilevel"/>
    <w:tmpl w:val="1EE21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86CED"/>
    <w:multiLevelType w:val="hybridMultilevel"/>
    <w:tmpl w:val="F8FC922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03410"/>
    <w:multiLevelType w:val="multilevel"/>
    <w:tmpl w:val="FE4C6D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33212A4B"/>
    <w:multiLevelType w:val="hybridMultilevel"/>
    <w:tmpl w:val="5FB28DE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7D584D"/>
    <w:multiLevelType w:val="hybridMultilevel"/>
    <w:tmpl w:val="AB7C281E"/>
    <w:lvl w:ilvl="0" w:tplc="64A690D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007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2C02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87F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2A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823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A2D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426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020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B4535D"/>
    <w:multiLevelType w:val="hybridMultilevel"/>
    <w:tmpl w:val="C8DE74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F1136"/>
    <w:multiLevelType w:val="multilevel"/>
    <w:tmpl w:val="F7728508"/>
    <w:lvl w:ilvl="0">
      <w:start w:val="1"/>
      <w:numFmt w:val="bullet"/>
      <w:lvlText w:val=""/>
      <w:lvlJc w:val="left"/>
      <w:pPr>
        <w:ind w:left="10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D0763"/>
    <w:multiLevelType w:val="hybridMultilevel"/>
    <w:tmpl w:val="0D48E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1D5F"/>
    <w:multiLevelType w:val="hybridMultilevel"/>
    <w:tmpl w:val="1CCC0DB4"/>
    <w:lvl w:ilvl="0" w:tplc="EF08B26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2A2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2C81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EDF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276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E22C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866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A16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8CB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9C1E4A"/>
    <w:multiLevelType w:val="hybridMultilevel"/>
    <w:tmpl w:val="78248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22ABD"/>
    <w:multiLevelType w:val="hybridMultilevel"/>
    <w:tmpl w:val="2BCC9F14"/>
    <w:lvl w:ilvl="0" w:tplc="9A30B0DA">
      <w:start w:val="1"/>
      <w:numFmt w:val="decimal"/>
      <w:lvlText w:val="%1-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44519"/>
    <w:multiLevelType w:val="hybridMultilevel"/>
    <w:tmpl w:val="232482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7E4563"/>
    <w:multiLevelType w:val="multilevel"/>
    <w:tmpl w:val="B69AE8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520"/>
      </w:pPr>
      <w:rPr>
        <w:rFonts w:hint="default"/>
      </w:rPr>
    </w:lvl>
  </w:abstractNum>
  <w:abstractNum w:abstractNumId="20" w15:restartNumberingAfterBreak="0">
    <w:nsid w:val="7C201CE5"/>
    <w:multiLevelType w:val="multilevel"/>
    <w:tmpl w:val="76922382"/>
    <w:styleLink w:val="WWNum10"/>
    <w:lvl w:ilvl="0">
      <w:numFmt w:val="bullet"/>
      <w:lvlText w:val=""/>
      <w:lvlJc w:val="left"/>
      <w:pPr>
        <w:ind w:left="10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5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Puntoelenco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18"/>
  </w:num>
  <w:num w:numId="15">
    <w:abstractNumId w:val="19"/>
  </w:num>
  <w:num w:numId="16">
    <w:abstractNumId w:val="17"/>
  </w:num>
  <w:num w:numId="17">
    <w:abstractNumId w:val="3"/>
  </w:num>
  <w:num w:numId="18">
    <w:abstractNumId w:val="16"/>
  </w:num>
  <w:num w:numId="19">
    <w:abstractNumId w:val="15"/>
  </w:num>
  <w:num w:numId="20">
    <w:abstractNumId w:val="11"/>
  </w:num>
  <w:num w:numId="21">
    <w:abstractNumId w:val="13"/>
  </w:num>
  <w:num w:numId="22">
    <w:abstractNumId w:val="4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it-IT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283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03F"/>
    <w:rsid w:val="000E5C53"/>
    <w:rsid w:val="00112649"/>
    <w:rsid w:val="00132FCE"/>
    <w:rsid w:val="00173196"/>
    <w:rsid w:val="00177A82"/>
    <w:rsid w:val="00191B72"/>
    <w:rsid w:val="001B7288"/>
    <w:rsid w:val="001C6A61"/>
    <w:rsid w:val="002E69A8"/>
    <w:rsid w:val="002F7B24"/>
    <w:rsid w:val="00322FB5"/>
    <w:rsid w:val="00325AEF"/>
    <w:rsid w:val="0038341C"/>
    <w:rsid w:val="003B308E"/>
    <w:rsid w:val="003B7AE5"/>
    <w:rsid w:val="00416F30"/>
    <w:rsid w:val="004F28F1"/>
    <w:rsid w:val="00511F13"/>
    <w:rsid w:val="005436E8"/>
    <w:rsid w:val="005C6D5B"/>
    <w:rsid w:val="005E67C9"/>
    <w:rsid w:val="006025E2"/>
    <w:rsid w:val="006202E8"/>
    <w:rsid w:val="00672276"/>
    <w:rsid w:val="006D3456"/>
    <w:rsid w:val="0070080B"/>
    <w:rsid w:val="007015FF"/>
    <w:rsid w:val="00750A22"/>
    <w:rsid w:val="00776654"/>
    <w:rsid w:val="007D6F26"/>
    <w:rsid w:val="008C020E"/>
    <w:rsid w:val="00906004"/>
    <w:rsid w:val="00914CBA"/>
    <w:rsid w:val="00930574"/>
    <w:rsid w:val="00931555"/>
    <w:rsid w:val="00980DC0"/>
    <w:rsid w:val="009A193D"/>
    <w:rsid w:val="009B6B4F"/>
    <w:rsid w:val="009D394E"/>
    <w:rsid w:val="00A350FE"/>
    <w:rsid w:val="00A403A7"/>
    <w:rsid w:val="00A4203E"/>
    <w:rsid w:val="00A5605A"/>
    <w:rsid w:val="00A57E19"/>
    <w:rsid w:val="00A8567F"/>
    <w:rsid w:val="00B0017D"/>
    <w:rsid w:val="00B11584"/>
    <w:rsid w:val="00BA4C44"/>
    <w:rsid w:val="00C22585"/>
    <w:rsid w:val="00C230CE"/>
    <w:rsid w:val="00D0193D"/>
    <w:rsid w:val="00D8203F"/>
    <w:rsid w:val="00DB4A05"/>
    <w:rsid w:val="00DF6140"/>
    <w:rsid w:val="00E23EB4"/>
    <w:rsid w:val="00E536EF"/>
    <w:rsid w:val="00E53FD8"/>
    <w:rsid w:val="00E96540"/>
    <w:rsid w:val="00EF4D9C"/>
    <w:rsid w:val="00EF571D"/>
    <w:rsid w:val="00F14706"/>
    <w:rsid w:val="00F47E48"/>
    <w:rsid w:val="00F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7CCCA4"/>
  <w14:defaultImageDpi w14:val="300"/>
  <w15:docId w15:val="{EE19F6A0-813F-4349-A8F3-C0FDC52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rFonts w:ascii="Garamond" w:hAnsi="Garamond" w:cs="Garamond"/>
      <w:sz w:val="22"/>
      <w:szCs w:val="22"/>
    </w:rPr>
  </w:style>
  <w:style w:type="paragraph" w:styleId="Titolo1">
    <w:name w:val="heading 1"/>
    <w:basedOn w:val="Normale"/>
    <w:next w:val="Corpotesto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itolo2">
    <w:name w:val="heading 2"/>
    <w:basedOn w:val="Normale"/>
    <w:next w:val="Corpotesto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itolo3">
    <w:name w:val="heading 3"/>
    <w:basedOn w:val="Normale"/>
    <w:next w:val="Corpotesto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itolo4">
    <w:name w:val="heading 4"/>
    <w:basedOn w:val="Normale"/>
    <w:next w:val="Corpotesto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itolo5">
    <w:name w:val="heading 5"/>
    <w:basedOn w:val="Normale"/>
    <w:next w:val="Corpotesto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itolo6">
    <w:name w:val="heading 6"/>
    <w:basedOn w:val="Normale"/>
    <w:next w:val="Corpotesto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itolo7">
    <w:name w:val="heading 7"/>
    <w:basedOn w:val="Normale"/>
    <w:next w:val="Corpotesto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itolo8">
    <w:name w:val="heading 8"/>
    <w:basedOn w:val="Normale"/>
    <w:next w:val="Corpotesto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itolo9">
    <w:name w:val="heading 9"/>
    <w:basedOn w:val="Normale"/>
    <w:next w:val="Corpotesto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40" w:line="240" w:lineRule="atLeast"/>
      <w:ind w:firstLine="360"/>
      <w:jc w:val="both"/>
    </w:pPr>
  </w:style>
  <w:style w:type="paragraph" w:styleId="Indice1">
    <w:name w:val="index 1"/>
    <w:basedOn w:val="Normale"/>
    <w:semiHidden/>
    <w:rPr>
      <w:sz w:val="21"/>
      <w:szCs w:val="21"/>
    </w:rPr>
  </w:style>
  <w:style w:type="paragraph" w:styleId="Indice2">
    <w:name w:val="index 2"/>
    <w:basedOn w:val="Normale"/>
    <w:semiHidden/>
    <w:pPr>
      <w:ind w:hanging="240"/>
    </w:pPr>
    <w:rPr>
      <w:sz w:val="21"/>
      <w:szCs w:val="21"/>
    </w:rPr>
  </w:style>
  <w:style w:type="paragraph" w:styleId="Indice3">
    <w:name w:val="index 3"/>
    <w:basedOn w:val="Normale"/>
    <w:semiHidden/>
    <w:pPr>
      <w:ind w:left="480" w:hanging="240"/>
    </w:pPr>
    <w:rPr>
      <w:sz w:val="21"/>
      <w:szCs w:val="21"/>
    </w:rPr>
  </w:style>
  <w:style w:type="paragraph" w:styleId="Indice4">
    <w:name w:val="index 4"/>
    <w:basedOn w:val="Normale"/>
    <w:semiHidden/>
    <w:pPr>
      <w:ind w:left="600" w:hanging="240"/>
    </w:pPr>
    <w:rPr>
      <w:sz w:val="21"/>
      <w:szCs w:val="21"/>
    </w:rPr>
  </w:style>
  <w:style w:type="paragraph" w:styleId="Indice5">
    <w:name w:val="index 5"/>
    <w:basedOn w:val="Normale"/>
    <w:semiHidden/>
    <w:pPr>
      <w:ind w:left="840"/>
    </w:pPr>
    <w:rPr>
      <w:sz w:val="21"/>
      <w:szCs w:val="21"/>
    </w:rPr>
  </w:style>
  <w:style w:type="paragraph" w:styleId="Sommario1">
    <w:name w:val="toc 1"/>
    <w:basedOn w:val="Normale"/>
    <w:semiHidden/>
    <w:pPr>
      <w:tabs>
        <w:tab w:val="right" w:leader="dot" w:pos="5040"/>
      </w:tabs>
    </w:pPr>
  </w:style>
  <w:style w:type="paragraph" w:styleId="Sommario2">
    <w:name w:val="toc 2"/>
    <w:basedOn w:val="Normale"/>
    <w:semiHidden/>
    <w:pPr>
      <w:tabs>
        <w:tab w:val="right" w:leader="dot" w:pos="5040"/>
      </w:tabs>
    </w:pPr>
  </w:style>
  <w:style w:type="paragraph" w:styleId="Sommario3">
    <w:name w:val="toc 3"/>
    <w:basedOn w:val="Normale"/>
    <w:semiHidden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Pr>
      <w:i/>
    </w:rPr>
  </w:style>
  <w:style w:type="paragraph" w:styleId="Testonotaapidipagina">
    <w:name w:val="footnote text"/>
    <w:basedOn w:val="Normale"/>
    <w:semiHidden/>
  </w:style>
  <w:style w:type="paragraph" w:styleId="Testocommento">
    <w:name w:val="annotation text"/>
    <w:basedOn w:val="Normale"/>
    <w:semiHidden/>
  </w:style>
  <w:style w:type="paragraph" w:styleId="Titoloindice">
    <w:name w:val="index heading"/>
    <w:basedOn w:val="Normale"/>
    <w:next w:val="Indice1"/>
    <w:semiHidden/>
    <w:pPr>
      <w:spacing w:line="480" w:lineRule="atLeast"/>
    </w:pPr>
    <w:rPr>
      <w:spacing w:val="-5"/>
      <w:sz w:val="28"/>
      <w:szCs w:val="28"/>
    </w:rPr>
  </w:style>
  <w:style w:type="paragraph" w:styleId="Didascalia">
    <w:name w:val="caption"/>
    <w:basedOn w:val="Normale"/>
    <w:next w:val="Corpotesto"/>
    <w:qFormat/>
    <w:pPr>
      <w:spacing w:after="240"/>
      <w:contextualSpacing/>
      <w:jc w:val="center"/>
    </w:pPr>
    <w:rPr>
      <w:i/>
    </w:rPr>
  </w:style>
  <w:style w:type="paragraph" w:styleId="Indicedellefigure">
    <w:name w:val="table of figures"/>
    <w:basedOn w:val="Normale"/>
    <w:semiHidden/>
  </w:style>
  <w:style w:type="paragraph" w:styleId="Testonotadichiusura">
    <w:name w:val="endnote text"/>
    <w:basedOn w:val="Normale"/>
    <w:semiHidden/>
  </w:style>
  <w:style w:type="paragraph" w:styleId="Indicefonti">
    <w:name w:val="table of authorities"/>
    <w:basedOn w:val="Normale"/>
    <w:semiHidden/>
    <w:pPr>
      <w:tabs>
        <w:tab w:val="right" w:leader="dot" w:pos="7560"/>
      </w:tabs>
    </w:pPr>
  </w:style>
  <w:style w:type="paragraph" w:styleId="Testomacro">
    <w:name w:val="macro"/>
    <w:basedOn w:val="Corpotesto"/>
    <w:semiHidden/>
    <w:rPr>
      <w:rFonts w:ascii="Courier New" w:hAnsi="Courier New" w:cs="Courier New"/>
    </w:rPr>
  </w:style>
  <w:style w:type="paragraph" w:styleId="Titoloindicefonti">
    <w:name w:val="toa heading"/>
    <w:basedOn w:val="Normale"/>
    <w:next w:val="Indicefonti"/>
    <w:semiHidden/>
    <w:pPr>
      <w:keepNext/>
      <w:spacing w:line="720" w:lineRule="atLeast"/>
    </w:pPr>
    <w:rPr>
      <w:caps/>
      <w:spacing w:val="-10"/>
      <w:kern w:val="28"/>
    </w:rPr>
  </w:style>
  <w:style w:type="paragraph" w:styleId="Puntoelenco">
    <w:name w:val="List Bullet"/>
    <w:basedOn w:val="Normale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ottotitolo">
    <w:name w:val="Subtitle"/>
    <w:basedOn w:val="Titolo"/>
    <w:next w:val="Corpotesto"/>
    <w:qFormat/>
    <w:pPr>
      <w:spacing w:after="420"/>
    </w:pPr>
    <w:rPr>
      <w:spacing w:val="20"/>
      <w:sz w:val="22"/>
      <w:szCs w:val="22"/>
    </w:rPr>
  </w:style>
  <w:style w:type="paragraph" w:styleId="Titolo">
    <w:name w:val="Title"/>
    <w:basedOn w:val="Normale"/>
    <w:next w:val="Sottotito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Carpredefinitoparagrafo"/>
  </w:style>
  <w:style w:type="character" w:customStyle="1" w:styleId="BlockQuotationChar">
    <w:name w:val="Block Quotation Char"/>
    <w:basedOn w:val="Carpredefinitoparagrafo"/>
    <w:link w:val="Blocco"/>
  </w:style>
  <w:style w:type="paragraph" w:customStyle="1" w:styleId="Blocco">
    <w:name w:val="Blocco"/>
    <w:basedOn w:val="Corpotes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it-IT"/>
    </w:rPr>
  </w:style>
  <w:style w:type="paragraph" w:customStyle="1" w:styleId="Sottotitolofrontespizio">
    <w:name w:val="Sottotitolo frontespizio"/>
    <w:basedOn w:val="Titolofrontespizio"/>
    <w:next w:val="Corpotesto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olofrontespizio">
    <w:name w:val="Titolo frontespizio"/>
    <w:basedOn w:val="Normale"/>
    <w:next w:val="Sottotitolofrontespizio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it-IT"/>
    </w:rPr>
  </w:style>
  <w:style w:type="paragraph" w:customStyle="1" w:styleId="Intestazionidicolonna">
    <w:name w:val="Intestazioni di colonna"/>
    <w:basedOn w:val="Normale"/>
    <w:pPr>
      <w:keepNext/>
      <w:spacing w:before="80"/>
      <w:jc w:val="center"/>
    </w:pPr>
    <w:rPr>
      <w:caps/>
      <w:sz w:val="14"/>
      <w:szCs w:val="14"/>
      <w:lang w:bidi="it-IT"/>
    </w:rPr>
  </w:style>
  <w:style w:type="paragraph" w:customStyle="1" w:styleId="Nomesociet">
    <w:name w:val="Nome società"/>
    <w:basedOn w:val="Corpotes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it-IT"/>
    </w:rPr>
  </w:style>
  <w:style w:type="paragraph" w:customStyle="1" w:styleId="Etichetterighe">
    <w:name w:val="Etichette righe"/>
    <w:basedOn w:val="Normale"/>
    <w:pPr>
      <w:keepNext/>
      <w:spacing w:before="40"/>
    </w:pPr>
    <w:rPr>
      <w:sz w:val="18"/>
      <w:szCs w:val="18"/>
      <w:lang w:bidi="it-IT"/>
    </w:rPr>
  </w:style>
  <w:style w:type="paragraph" w:customStyle="1" w:styleId="Percentuale">
    <w:name w:val="Percentuale"/>
    <w:basedOn w:val="Normale"/>
    <w:pPr>
      <w:spacing w:before="40"/>
      <w:jc w:val="center"/>
    </w:pPr>
    <w:rPr>
      <w:sz w:val="18"/>
      <w:szCs w:val="18"/>
      <w:lang w:bidi="it-IT"/>
    </w:rPr>
  </w:style>
  <w:style w:type="character" w:customStyle="1" w:styleId="NumberedListChar">
    <w:name w:val="Numbered List Char"/>
    <w:basedOn w:val="Carpredefinitoparagrafo"/>
    <w:link w:val="Elenconumerato"/>
  </w:style>
  <w:style w:type="paragraph" w:customStyle="1" w:styleId="Elenconumerato">
    <w:name w:val="Elenco numerato"/>
    <w:basedOn w:val="Normale"/>
    <w:link w:val="NumberedListChar"/>
    <w:pPr>
      <w:numPr>
        <w:numId w:val="5"/>
      </w:numPr>
      <w:spacing w:after="240" w:line="312" w:lineRule="auto"/>
      <w:contextualSpacing/>
    </w:pPr>
    <w:rPr>
      <w:lang w:bidi="it-IT"/>
    </w:rPr>
  </w:style>
  <w:style w:type="character" w:customStyle="1" w:styleId="NumberedListBoldChar">
    <w:name w:val="Numbered List Bold Char"/>
    <w:basedOn w:val="Carpredefinitoparagrafo"/>
    <w:link w:val="Grassettoelenconumerato"/>
  </w:style>
  <w:style w:type="paragraph" w:customStyle="1" w:styleId="Grassettoelenconumerato">
    <w:name w:val="Grassetto elenco numerato"/>
    <w:basedOn w:val="Elenconumerato"/>
    <w:link w:val="NumberedListBoldChar"/>
    <w:rPr>
      <w:b/>
      <w:bCs/>
    </w:rPr>
  </w:style>
  <w:style w:type="paragraph" w:customStyle="1" w:styleId="Interlinea">
    <w:name w:val="Interlinea"/>
    <w:basedOn w:val="Normale"/>
    <w:rPr>
      <w:rFonts w:ascii="Verdana" w:hAnsi="Verdana" w:cs="Verdana"/>
      <w:sz w:val="12"/>
      <w:szCs w:val="12"/>
      <w:lang w:bidi="it-IT"/>
    </w:rPr>
  </w:style>
  <w:style w:type="character" w:styleId="Rimandonotaapidipagina">
    <w:name w:val="footnote reference"/>
    <w:semiHidden/>
    <w:rPr>
      <w:vertAlign w:val="superscript"/>
    </w:rPr>
  </w:style>
  <w:style w:type="character" w:styleId="Rimandocommento">
    <w:name w:val="annotation reference"/>
    <w:semiHidden/>
    <w:rPr>
      <w:sz w:val="16"/>
    </w:rPr>
  </w:style>
  <w:style w:type="character" w:styleId="Numeropagina">
    <w:name w:val="page number"/>
    <w:rPr>
      <w:sz w:val="24"/>
    </w:rPr>
  </w:style>
  <w:style w:type="character" w:styleId="Rimandonotadichiusura">
    <w:name w:val="endnote reference"/>
    <w:semiHidden/>
    <w:rPr>
      <w:vertAlign w:val="superscript"/>
    </w:rPr>
  </w:style>
  <w:style w:type="character" w:customStyle="1" w:styleId="CorpotestoCarattere">
    <w:name w:val="Corpo testo Carattere"/>
    <w:basedOn w:val="Carpredefinitoparagrafo"/>
    <w:link w:val="Corpotesto"/>
    <w:locked/>
    <w:rPr>
      <w:rFonts w:ascii="Garamond" w:hAnsi="Garamond" w:hint="default"/>
      <w:sz w:val="22"/>
      <w:lang w:val="it-IT" w:eastAsia="it-IT" w:bidi="it-IT"/>
    </w:rPr>
  </w:style>
  <w:style w:type="paragraph" w:customStyle="1" w:styleId="BlockQuotation">
    <w:name w:val="Block Quotation"/>
    <w:basedOn w:val="Normale"/>
    <w:link w:val="Carattereblocco"/>
  </w:style>
  <w:style w:type="character" w:customStyle="1" w:styleId="Carattereblocco">
    <w:name w:val="Carattere blocco"/>
    <w:basedOn w:val="Carpredefinitoparagrafo"/>
    <w:link w:val="BlockQuotation"/>
    <w:locked/>
    <w:rPr>
      <w:rFonts w:ascii="Garamond" w:hAnsi="Garamond" w:hint="default"/>
      <w:i/>
      <w:iCs w:val="0"/>
      <w:sz w:val="22"/>
      <w:lang w:val="it-IT" w:eastAsia="it-IT" w:bidi="it-IT"/>
    </w:rPr>
  </w:style>
  <w:style w:type="character" w:customStyle="1" w:styleId="Inizioinevidenza">
    <w:name w:val="Inizio in evidenza"/>
    <w:rPr>
      <w:caps/>
      <w:sz w:val="18"/>
      <w:lang w:val="it-IT" w:eastAsia="it-IT" w:bidi="it-IT"/>
    </w:rPr>
  </w:style>
  <w:style w:type="paragraph" w:customStyle="1" w:styleId="NumberedList">
    <w:name w:val="Numbered List"/>
    <w:basedOn w:val="Normale"/>
    <w:link w:val="Carattereelenconumerato"/>
  </w:style>
  <w:style w:type="character" w:customStyle="1" w:styleId="Carattereelenconumerato">
    <w:name w:val="Carattere elenco numerato"/>
    <w:basedOn w:val="Carpredefinitoparagrafo"/>
    <w:link w:val="NumberedList"/>
    <w:locked/>
    <w:rPr>
      <w:rFonts w:ascii="Garamond" w:hAnsi="Garamond" w:hint="default"/>
      <w:sz w:val="22"/>
      <w:lang w:val="it-IT" w:eastAsia="it-IT" w:bidi="it-IT"/>
    </w:rPr>
  </w:style>
  <w:style w:type="paragraph" w:customStyle="1" w:styleId="NumberedListBold">
    <w:name w:val="Numbered List Bold"/>
    <w:basedOn w:val="Normale"/>
    <w:link w:val="Caratteregrassettoelenconumerato"/>
  </w:style>
  <w:style w:type="character" w:customStyle="1" w:styleId="Caratteregrassettoelenconumerato">
    <w:name w:val="Carattere grassetto elenco numerato"/>
    <w:basedOn w:val="Carattereelenconumerato"/>
    <w:link w:val="NumberedListBold"/>
    <w:locked/>
    <w:rPr>
      <w:rFonts w:ascii="Garamond" w:hAnsi="Garamond" w:hint="default"/>
      <w:b/>
      <w:bCs/>
      <w:sz w:val="22"/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pPr>
      <w:tabs>
        <w:tab w:val="center" w:pos="4703"/>
        <w:tab w:val="right" w:pos="9406"/>
      </w:tabs>
    </w:pPr>
  </w:style>
  <w:style w:type="paragraph" w:styleId="Pidipagina">
    <w:name w:val="footer"/>
    <w:basedOn w:val="Normale"/>
    <w:pPr>
      <w:tabs>
        <w:tab w:val="center" w:pos="4703"/>
        <w:tab w:val="right" w:pos="9406"/>
      </w:tabs>
    </w:pPr>
  </w:style>
  <w:style w:type="table" w:styleId="Grigliatabella">
    <w:name w:val="Table Grid"/>
    <w:basedOn w:val="Tabellanormale"/>
    <w:rsid w:val="00D8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ffetti3D3">
    <w:name w:val="Table 3D effects 3"/>
    <w:basedOn w:val="Tabellanormale"/>
    <w:rsid w:val="00D8203F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ellaelegante">
    <w:name w:val="Table Elegant"/>
    <w:basedOn w:val="Tabellanormale"/>
    <w:rsid w:val="00D8203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laeffetti3D2">
    <w:name w:val="Table 3D effects 2"/>
    <w:basedOn w:val="Tabellanormale"/>
    <w:rsid w:val="00D8203F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lencotabella8">
    <w:name w:val="Table List 8"/>
    <w:basedOn w:val="Tabellanormale"/>
    <w:rsid w:val="00D8203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ellaWeb3">
    <w:name w:val="Table Web 3"/>
    <w:basedOn w:val="Tabellanormale"/>
    <w:rsid w:val="00D8203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Sfondochiaro-Colore3">
    <w:name w:val="Light Shading Accent 3"/>
    <w:basedOn w:val="Tabellanormale"/>
    <w:uiPriority w:val="60"/>
    <w:rsid w:val="00D820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">
    <w:name w:val="Light List"/>
    <w:basedOn w:val="Tabellanormale"/>
    <w:uiPriority w:val="61"/>
    <w:rsid w:val="00D820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D820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Elencochiaro-Colore1">
    <w:name w:val="Light List Accent 1"/>
    <w:basedOn w:val="Tabellanormale"/>
    <w:uiPriority w:val="61"/>
    <w:rsid w:val="001731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17319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foelenco">
    <w:name w:val="List Paragraph"/>
    <w:basedOn w:val="Normale"/>
    <w:qFormat/>
    <w:rsid w:val="00E23EB4"/>
    <w:pPr>
      <w:spacing w:after="160" w:line="259" w:lineRule="auto"/>
      <w:ind w:left="720"/>
      <w:contextualSpacing/>
    </w:pPr>
    <w:rPr>
      <w:rFonts w:ascii="Calibri" w:eastAsia="Calibri" w:hAnsi="Calibri" w:cs="Lohit Devanagari"/>
      <w:kern w:val="2"/>
      <w:szCs w:val="24"/>
      <w:lang w:eastAsia="en-US" w:bidi="hi-IN"/>
    </w:rPr>
  </w:style>
  <w:style w:type="table" w:customStyle="1" w:styleId="TableGrid">
    <w:name w:val="TableGrid"/>
    <w:rsid w:val="00416F3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4-colore1">
    <w:name w:val="Grid Table 4 Accent 1"/>
    <w:basedOn w:val="Tabellanormale"/>
    <w:uiPriority w:val="49"/>
    <w:rsid w:val="0070080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andard">
    <w:name w:val="Standard"/>
    <w:rsid w:val="00E96540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numbering" w:customStyle="1" w:styleId="WWNum10">
    <w:name w:val="WWNum10"/>
    <w:basedOn w:val="Nessunelenco"/>
    <w:rsid w:val="00E9654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fx:zr37gpg10xz_q7qjljkqj3sw0000gp:T:TM0101781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7263D02-6F26-1A4B-A652-AE15252A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Macintosh%20HD:private:var:folders:fx:zr37gpg10xz_q7qjljkqj3sw0000gp:T:TM01017817</Template>
  <TotalTime>221</TotalTime>
  <Pages>12</Pages>
  <Words>1375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SOCIETÀ]</vt:lpstr>
    </vt:vector>
  </TitlesOfParts>
  <Manager/>
  <Company>Microsoft Corporation</Company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Dario</dc:creator>
  <cp:keywords/>
  <dc:description/>
  <cp:lastModifiedBy>Dario Di Dario</cp:lastModifiedBy>
  <cp:revision>21</cp:revision>
  <dcterms:created xsi:type="dcterms:W3CDTF">2018-11-02T09:02:00Z</dcterms:created>
  <dcterms:modified xsi:type="dcterms:W3CDTF">2018-11-08T13:48:00Z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TC010178171040</vt:lpwstr>
  </property>
</Properties>
</file>